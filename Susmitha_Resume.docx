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622"/>
        <w:gridCol w:w="297"/>
        <w:gridCol w:w="3135"/>
        <w:gridCol w:w="6488"/>
        <w:gridCol w:w="495"/>
        <w:gridCol w:w="605"/>
      </w:tblGrid>
      <w:tr w:rsidR="00F91753" w:rsidRPr="00404C7F" w14:paraId="18BFD637" w14:textId="77777777" w:rsidTr="00E76FE9">
        <w:trPr>
          <w:trHeight w:val="600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4885A" w14:textId="6A175819" w:rsidR="00F91753" w:rsidRPr="00404C7F" w:rsidRDefault="00AE4E3E" w:rsidP="00320EC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="00A53B8B">
              <w:rPr>
                <w:rFonts w:ascii="Calibri" w:hAnsi="Calibri" w:cs="Calibri"/>
              </w:rPr>
              <w:t>esz</w:t>
            </w:r>
          </w:p>
        </w:tc>
      </w:tr>
      <w:tr w:rsidR="004A1116" w:rsidRPr="00404C7F" w14:paraId="408C6757" w14:textId="77777777" w:rsidTr="004D1616">
        <w:trPr>
          <w:trHeight w:val="273"/>
        </w:trPr>
        <w:tc>
          <w:tcPr>
            <w:tcW w:w="59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9B6A7" w14:textId="77777777" w:rsidR="00F91753" w:rsidRPr="00404C7F" w:rsidRDefault="00F91753" w:rsidP="005A3E0B">
            <w:pPr>
              <w:rPr>
                <w:rFonts w:ascii="Calibri" w:hAnsi="Calibri" w:cs="Calibri"/>
              </w:rPr>
            </w:pPr>
          </w:p>
        </w:tc>
        <w:tc>
          <w:tcPr>
            <w:tcW w:w="301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30E0C3" w14:textId="77777777" w:rsidR="00F91753" w:rsidRPr="00404C7F" w:rsidRDefault="00F91753" w:rsidP="005A3E0B">
            <w:pPr>
              <w:rPr>
                <w:rFonts w:ascii="Calibri" w:hAnsi="Calibri" w:cs="Calibri"/>
              </w:rPr>
            </w:pPr>
          </w:p>
        </w:tc>
        <w:tc>
          <w:tcPr>
            <w:tcW w:w="9828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B663E" w14:textId="77777777" w:rsidR="00F91753" w:rsidRPr="00404C7F" w:rsidRDefault="00F91753" w:rsidP="001E5794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E245B" w14:textId="77777777" w:rsidR="00F91753" w:rsidRPr="00404C7F" w:rsidRDefault="00F91753" w:rsidP="005A3E0B">
            <w:pPr>
              <w:rPr>
                <w:rFonts w:ascii="Calibri" w:hAnsi="Calibri" w:cs="Calibri"/>
              </w:rPr>
            </w:pPr>
          </w:p>
        </w:tc>
        <w:tc>
          <w:tcPr>
            <w:tcW w:w="529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C563A4" w14:textId="77777777" w:rsidR="00F91753" w:rsidRPr="00404C7F" w:rsidRDefault="00F91753" w:rsidP="005A3E0B">
            <w:pPr>
              <w:rPr>
                <w:rFonts w:ascii="Calibri" w:hAnsi="Calibri" w:cs="Calibri"/>
              </w:rPr>
            </w:pPr>
          </w:p>
        </w:tc>
      </w:tr>
      <w:tr w:rsidR="004A1116" w:rsidRPr="00404C7F" w14:paraId="43A11763" w14:textId="77777777" w:rsidTr="004D1616">
        <w:trPr>
          <w:trHeight w:val="1602"/>
        </w:trPr>
        <w:tc>
          <w:tcPr>
            <w:tcW w:w="59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5497F" w14:textId="77777777" w:rsidR="00F91753" w:rsidRPr="00404C7F" w:rsidRDefault="00F91753" w:rsidP="005A3E0B">
            <w:pPr>
              <w:rPr>
                <w:rFonts w:ascii="Calibri" w:hAnsi="Calibri" w:cs="Calibri"/>
              </w:rPr>
            </w:pPr>
          </w:p>
        </w:tc>
        <w:tc>
          <w:tcPr>
            <w:tcW w:w="30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C1859E" w14:textId="77777777" w:rsidR="00F91753" w:rsidRPr="00404C7F" w:rsidRDefault="00F91753" w:rsidP="005A3E0B">
            <w:pPr>
              <w:rPr>
                <w:rFonts w:ascii="Calibri" w:hAnsi="Calibri" w:cs="Calibri"/>
              </w:rPr>
            </w:pPr>
          </w:p>
        </w:tc>
        <w:tc>
          <w:tcPr>
            <w:tcW w:w="9828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30019A" w14:textId="7B3C022B" w:rsidR="00261E7B" w:rsidRPr="00404C7F" w:rsidRDefault="00261E7B" w:rsidP="005A3E0B">
            <w:pPr>
              <w:pStyle w:val="Title"/>
              <w:rPr>
                <w:rFonts w:ascii="Calibri" w:hAnsi="Calibri" w:cs="Calibri"/>
                <w:noProof/>
                <w:color w:val="262626" w:themeColor="text1" w:themeTint="D9"/>
              </w:rPr>
            </w:pPr>
            <w:r w:rsidRPr="00404C7F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inline distT="0" distB="0" distL="0" distR="0" wp14:anchorId="5EF6FFCE" wp14:editId="2463E7D4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3FC50A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404C7F">
              <w:rPr>
                <w:rFonts w:ascii="Calibri" w:hAnsi="Calibri" w:cs="Calibri"/>
              </w:rPr>
              <w:t xml:space="preserve"> </w:t>
            </w:r>
            <w:r w:rsidR="00166DEA" w:rsidRPr="00404C7F">
              <w:rPr>
                <w:rFonts w:ascii="Calibri" w:hAnsi="Calibri" w:cs="Calibri"/>
              </w:rPr>
              <w:t>SUSMITHA ABBAVARAM</w:t>
            </w:r>
            <w:r w:rsidRPr="00404C7F">
              <w:rPr>
                <w:rFonts w:ascii="Calibri" w:hAnsi="Calibri" w:cs="Calibri"/>
                <w:color w:val="262626" w:themeColor="text1" w:themeTint="D9"/>
              </w:rPr>
              <w:t xml:space="preserve"> </w:t>
            </w:r>
            <w:r w:rsidRPr="00404C7F">
              <w:rPr>
                <w:rFonts w:ascii="Calibri" w:hAnsi="Calibri" w:cs="Calibri"/>
                <w:noProof/>
                <w:color w:val="262626" w:themeColor="text1" w:themeTint="D9"/>
              </w:rPr>
              <mc:AlternateContent>
                <mc:Choice Requires="wps">
                  <w:drawing>
                    <wp:inline distT="0" distB="0" distL="0" distR="0" wp14:anchorId="270799CA" wp14:editId="27C166CA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283A6C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1CBA2686" w14:textId="61A37E3F" w:rsidR="00B62B99" w:rsidRPr="00404C7F" w:rsidRDefault="00F862E5" w:rsidP="005A3E0B">
            <w:pPr>
              <w:pStyle w:val="Subtitl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ANALYST</w:t>
            </w:r>
          </w:p>
        </w:tc>
        <w:tc>
          <w:tcPr>
            <w:tcW w:w="38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649149" w14:textId="77777777" w:rsidR="00F91753" w:rsidRPr="00404C7F" w:rsidRDefault="00F91753" w:rsidP="005A3E0B">
            <w:pPr>
              <w:rPr>
                <w:rFonts w:ascii="Calibri" w:hAnsi="Calibri" w:cs="Calibri"/>
              </w:rPr>
            </w:pPr>
          </w:p>
        </w:tc>
        <w:tc>
          <w:tcPr>
            <w:tcW w:w="52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6769C" w14:textId="77777777" w:rsidR="00F91753" w:rsidRPr="00404C7F" w:rsidRDefault="00F91753" w:rsidP="005A3E0B">
            <w:pPr>
              <w:rPr>
                <w:rFonts w:ascii="Calibri" w:hAnsi="Calibri" w:cs="Calibri"/>
              </w:rPr>
            </w:pPr>
          </w:p>
        </w:tc>
      </w:tr>
      <w:tr w:rsidR="004A1116" w:rsidRPr="00404C7F" w14:paraId="14509ABA" w14:textId="77777777" w:rsidTr="004D1616">
        <w:trPr>
          <w:trHeight w:val="252"/>
        </w:trPr>
        <w:tc>
          <w:tcPr>
            <w:tcW w:w="59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B0D34" w14:textId="77777777" w:rsidR="004A4C74" w:rsidRPr="00404C7F" w:rsidRDefault="004A4C74" w:rsidP="005A3E0B">
            <w:pPr>
              <w:rPr>
                <w:rFonts w:ascii="Calibri" w:hAnsi="Calibri" w:cs="Calibri"/>
              </w:rPr>
            </w:pPr>
          </w:p>
        </w:tc>
        <w:tc>
          <w:tcPr>
            <w:tcW w:w="301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64E5F" w14:textId="77777777" w:rsidR="004A4C74" w:rsidRPr="00404C7F" w:rsidRDefault="004A4C74" w:rsidP="005A3E0B">
            <w:pPr>
              <w:rPr>
                <w:rFonts w:ascii="Calibri" w:hAnsi="Calibri" w:cs="Calibri"/>
              </w:rPr>
            </w:pPr>
          </w:p>
        </w:tc>
        <w:tc>
          <w:tcPr>
            <w:tcW w:w="9828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95B1E" w14:textId="77777777" w:rsidR="004A4C74" w:rsidRPr="00404C7F" w:rsidRDefault="004A4C74" w:rsidP="001E5794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8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9681C" w14:textId="77777777" w:rsidR="004A4C74" w:rsidRPr="00404C7F" w:rsidRDefault="004A4C74" w:rsidP="005A3E0B">
            <w:pPr>
              <w:rPr>
                <w:rFonts w:ascii="Calibri" w:hAnsi="Calibri" w:cs="Calibri"/>
              </w:rPr>
            </w:pPr>
          </w:p>
        </w:tc>
        <w:tc>
          <w:tcPr>
            <w:tcW w:w="52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8BEEAF" w14:textId="77777777" w:rsidR="004A4C74" w:rsidRPr="00404C7F" w:rsidRDefault="004A4C74" w:rsidP="005A3E0B">
            <w:pPr>
              <w:rPr>
                <w:rFonts w:ascii="Calibri" w:hAnsi="Calibri" w:cs="Calibri"/>
              </w:rPr>
            </w:pPr>
          </w:p>
        </w:tc>
      </w:tr>
      <w:tr w:rsidR="00F91753" w:rsidRPr="00404C7F" w14:paraId="5828FF95" w14:textId="77777777" w:rsidTr="00F93E4A">
        <w:trPr>
          <w:trHeight w:val="68"/>
        </w:trPr>
        <w:tc>
          <w:tcPr>
            <w:tcW w:w="11642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C7B74" w14:textId="77777777" w:rsidR="00F91753" w:rsidRPr="00404C7F" w:rsidRDefault="00F91753" w:rsidP="005A3E0B">
            <w:pPr>
              <w:rPr>
                <w:rFonts w:ascii="Calibri" w:hAnsi="Calibri" w:cs="Calibri"/>
              </w:rPr>
            </w:pPr>
          </w:p>
        </w:tc>
      </w:tr>
      <w:tr w:rsidR="00686284" w:rsidRPr="00404C7F" w14:paraId="79DD0006" w14:textId="77777777" w:rsidTr="004D1616">
        <w:trPr>
          <w:trHeight w:val="1109"/>
        </w:trPr>
        <w:tc>
          <w:tcPr>
            <w:tcW w:w="4218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rFonts w:ascii="Calibri" w:hAnsi="Calibri" w:cs="Calibri"/>
                <w:color w:val="262626" w:themeColor="text1" w:themeTint="D9"/>
              </w:rPr>
              <w:id w:val="1272060749"/>
              <w:placeholder>
                <w:docPart w:val="782346B4559E4D6CBFBDAF6E5BC1EEF0"/>
              </w:placeholder>
              <w:temporary/>
              <w:showingPlcHdr/>
              <w15:appearance w15:val="hidden"/>
            </w:sdtPr>
            <w:sdtEndPr/>
            <w:sdtContent>
              <w:p w14:paraId="37E1ED71" w14:textId="77777777" w:rsidR="00792D43" w:rsidRPr="00404C7F" w:rsidRDefault="00FF673C" w:rsidP="00F53B71">
                <w:pPr>
                  <w:pStyle w:val="Heading1"/>
                  <w:outlineLvl w:val="0"/>
                  <w:rPr>
                    <w:rFonts w:ascii="Calibri" w:hAnsi="Calibri" w:cs="Calibri"/>
                    <w:color w:val="262626" w:themeColor="text1" w:themeTint="D9"/>
                  </w:rPr>
                </w:pPr>
                <w:r w:rsidRPr="00404C7F">
                  <w:rPr>
                    <w:rFonts w:ascii="Calibri" w:hAnsi="Calibri" w:cs="Calibri"/>
                    <w:b/>
                    <w:bCs/>
                    <w:color w:val="262626" w:themeColor="text1" w:themeTint="D9"/>
                    <w:sz w:val="24"/>
                    <w:szCs w:val="24"/>
                  </w:rPr>
                  <w:t>CONTACT</w:t>
                </w:r>
              </w:p>
            </w:sdtContent>
          </w:sdt>
          <w:p w14:paraId="715EDA9E" w14:textId="77777777" w:rsidR="003E1692" w:rsidRPr="00404C7F" w:rsidRDefault="003E1692" w:rsidP="00F53B71">
            <w:pPr>
              <w:pStyle w:val="NoSpacing"/>
              <w:rPr>
                <w:rFonts w:ascii="Calibri" w:hAnsi="Calibri" w:cs="Calibri"/>
                <w:color w:val="262626" w:themeColor="text1" w:themeTint="D9"/>
              </w:rPr>
            </w:pPr>
            <w:r w:rsidRPr="00404C7F">
              <w:rPr>
                <w:rFonts w:ascii="Calibri" w:hAnsi="Calibri" w:cs="Calibri"/>
                <w:noProof/>
                <w:color w:val="262626" w:themeColor="text1" w:themeTint="D9"/>
              </w:rPr>
              <mc:AlternateContent>
                <mc:Choice Requires="wps">
                  <w:drawing>
                    <wp:inline distT="0" distB="0" distL="0" distR="0" wp14:anchorId="48627F16" wp14:editId="419124C1">
                      <wp:extent cx="617220" cy="15240"/>
                      <wp:effectExtent l="0" t="0" r="30480" b="2286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7220" cy="152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F05282" id="Straight Connector 13" o:spid="_x0000_s1026" alt="Blue line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A871D93" w14:textId="5E1D1D17" w:rsidR="00792D43" w:rsidRPr="00404C7F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</w:pPr>
            <w:r w:rsidRPr="00404C7F">
              <w:rPr>
                <w:rFonts w:ascii="Calibri" w:hAnsi="Calibri" w:cs="Calibri"/>
                <w:noProof/>
                <w:color w:val="262626" w:themeColor="text1" w:themeTint="D9"/>
              </w:rPr>
              <w:drawing>
                <wp:inline distT="0" distB="0" distL="0" distR="0" wp14:anchorId="23226ABE" wp14:editId="783BE3FD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Phone icon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404C7F">
              <w:rPr>
                <w:rFonts w:ascii="Calibri" w:hAnsi="Calibri" w:cs="Calibri"/>
                <w:color w:val="262626" w:themeColor="text1" w:themeTint="D9"/>
              </w:rPr>
              <w:t xml:space="preserve"> </w:t>
            </w:r>
            <w:r w:rsidR="00F204AB">
              <w:rPr>
                <w:rFonts w:ascii="Calibri" w:hAnsi="Calibri" w:cs="Calibri"/>
                <w:color w:val="262626" w:themeColor="text1" w:themeTint="D9"/>
              </w:rPr>
              <w:t>9994337370</w:t>
            </w:r>
          </w:p>
          <w:p w14:paraId="558244EF" w14:textId="0AD12DA7" w:rsidR="00686284" w:rsidRPr="00404C7F" w:rsidRDefault="00FB1F01" w:rsidP="00125F9F">
            <w:pPr>
              <w:pStyle w:val="Contact"/>
              <w:framePr w:wrap="auto" w:vAnchor="margin" w:xAlign="left" w:yAlign="inline"/>
              <w:suppressOverlap w:val="0"/>
              <w:rPr>
                <w:rFonts w:ascii="Calibri" w:hAnsi="Calibri" w:cs="Calibri"/>
              </w:rPr>
            </w:pPr>
            <w:r w:rsidRPr="00404C7F">
              <w:rPr>
                <w:rFonts w:ascii="Calibri" w:hAnsi="Calibri" w:cs="Calibri"/>
                <w:noProof/>
                <w:color w:val="262626" w:themeColor="text1" w:themeTint="D9"/>
                <w:sz w:val="20"/>
                <w:szCs w:val="20"/>
              </w:rPr>
              <w:drawing>
                <wp:inline distT="0" distB="0" distL="0" distR="0" wp14:anchorId="35184E50" wp14:editId="2CA665FC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404C7F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 </w:t>
            </w:r>
            <w:r w:rsidR="00166DEA" w:rsidRPr="00F204AB">
              <w:rPr>
                <w:rFonts w:ascii="Calibri" w:hAnsi="Calibri" w:cs="Calibri"/>
                <w:b/>
                <w:bCs/>
                <w:color w:val="262626" w:themeColor="text1" w:themeTint="D9"/>
                <w:sz w:val="20"/>
                <w:szCs w:val="20"/>
              </w:rPr>
              <w:t>abbavaramsusmitha7@gmail.com</w:t>
            </w:r>
            <w:r w:rsidR="00125F9F" w:rsidRPr="00404C7F">
              <w:rPr>
                <w:rFonts w:ascii="Calibri" w:hAnsi="Calibri" w:cs="Calibri"/>
                <w:color w:val="262626" w:themeColor="text1" w:themeTint="D9"/>
              </w:rPr>
              <w:t xml:space="preserve"> </w:t>
            </w:r>
          </w:p>
        </w:tc>
        <w:tc>
          <w:tcPr>
            <w:tcW w:w="742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rFonts w:ascii="Calibri" w:hAnsi="Calibri" w:cs="Calibri"/>
                <w:color w:val="262626" w:themeColor="text1" w:themeTint="D9"/>
                <w:sz w:val="24"/>
                <w:szCs w:val="24"/>
              </w:rPr>
              <w:id w:val="-447008296"/>
              <w:placeholder>
                <w:docPart w:val="F6EA09BF29E74BCC81C7F75674FF2B06"/>
              </w:placeholder>
              <w:temporary/>
              <w:showingPlcHdr/>
              <w15:appearance w15:val="hidden"/>
            </w:sdtPr>
            <w:sdtEndPr/>
            <w:sdtContent>
              <w:p w14:paraId="019B7B5D" w14:textId="77777777" w:rsidR="008C78F5" w:rsidRPr="00404C7F" w:rsidRDefault="00FF673C" w:rsidP="00FF673C">
                <w:pPr>
                  <w:pStyle w:val="Heading1"/>
                  <w:outlineLvl w:val="0"/>
                  <w:rPr>
                    <w:rFonts w:ascii="Calibri" w:hAnsi="Calibri" w:cs="Calibri"/>
                    <w:color w:val="262626" w:themeColor="text1" w:themeTint="D9"/>
                    <w:sz w:val="24"/>
                    <w:szCs w:val="24"/>
                  </w:rPr>
                </w:pPr>
                <w:r w:rsidRPr="00404C7F">
                  <w:rPr>
                    <w:rFonts w:ascii="Calibri" w:hAnsi="Calibri" w:cs="Calibri"/>
                    <w:b/>
                    <w:bCs/>
                    <w:color w:val="4B6890" w:themeColor="accent3" w:themeShade="BF"/>
                    <w:sz w:val="24"/>
                    <w:szCs w:val="24"/>
                  </w:rPr>
                  <w:t>PROFILE</w:t>
                </w:r>
              </w:p>
            </w:sdtContent>
          </w:sdt>
          <w:p w14:paraId="44D85FE6" w14:textId="77777777" w:rsidR="003E1692" w:rsidRPr="00404C7F" w:rsidRDefault="003E1692" w:rsidP="003E1692">
            <w:pPr>
              <w:pStyle w:val="NoSpacing"/>
              <w:rPr>
                <w:rFonts w:ascii="Calibri" w:hAnsi="Calibri" w:cs="Calibri"/>
                <w:color w:val="262626" w:themeColor="text1" w:themeTint="D9"/>
                <w:sz w:val="24"/>
                <w:szCs w:val="24"/>
              </w:rPr>
            </w:pPr>
            <w:r w:rsidRPr="00404C7F">
              <w:rPr>
                <w:rFonts w:ascii="Calibri" w:hAnsi="Calibri" w:cs="Calibri"/>
                <w:noProof/>
                <w:color w:val="262626" w:themeColor="text1" w:themeTint="D9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58A4360" wp14:editId="06A33ECE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D94374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74EE0C" w14:textId="43ADE05D" w:rsidR="004F5AE7" w:rsidRPr="004D1616" w:rsidRDefault="00A165B2" w:rsidP="00CD1642">
            <w:pPr>
              <w:pStyle w:val="Heading1"/>
              <w:spacing w:before="1" w:line="276" w:lineRule="auto"/>
              <w:jc w:val="both"/>
              <w:outlineLvl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aps w:val="0"/>
                <w:sz w:val="22"/>
                <w:szCs w:val="22"/>
              </w:rPr>
              <w:t xml:space="preserve">Self-motivated data science enthusiast with </w:t>
            </w:r>
            <w:r w:rsidR="00744028">
              <w:rPr>
                <w:rFonts w:ascii="Calibri" w:hAnsi="Calibri" w:cs="Calibri"/>
                <w:caps w:val="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aps w:val="0"/>
                <w:sz w:val="22"/>
                <w:szCs w:val="22"/>
              </w:rPr>
              <w:t>+ years of diverse and technical experience. I thrive on new challenges, and I am passionate about using data science and analytics to innovate technology, optimize business and engineering operations, and help businesses make data-driven decisions. Solid Foundation in Business Analytics</w:t>
            </w:r>
            <w:r w:rsidR="00F204AB">
              <w:rPr>
                <w:rFonts w:ascii="Calibri" w:hAnsi="Calibri" w:cs="Calibri"/>
                <w:caps w:val="0"/>
                <w:sz w:val="22"/>
                <w:szCs w:val="22"/>
              </w:rPr>
              <w:t>, Quality Anlaytics, A/B Testing. Hands-on experience in large dataset cleansing, structured, and unstructured data mining, big data analysis.</w:t>
            </w:r>
          </w:p>
        </w:tc>
      </w:tr>
      <w:tr w:rsidR="00F716E1" w:rsidRPr="00404C7F" w14:paraId="31955EEF" w14:textId="77777777" w:rsidTr="004D1616">
        <w:trPr>
          <w:trHeight w:val="6572"/>
        </w:trPr>
        <w:tc>
          <w:tcPr>
            <w:tcW w:w="4218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rFonts w:ascii="Calibri" w:hAnsi="Calibri" w:cs="Calibri"/>
                <w:b/>
                <w:bCs/>
                <w:color w:val="262626" w:themeColor="text1" w:themeTint="D9"/>
              </w:rPr>
              <w:id w:val="211169216"/>
              <w:placeholder>
                <w:docPart w:val="31DE70CF0B554F66B2BC0AAA87141F5D"/>
              </w:placeholder>
              <w:temporary/>
              <w:showingPlcHdr/>
              <w15:appearance w15:val="hidden"/>
            </w:sdtPr>
            <w:sdtEndPr/>
            <w:sdtContent>
              <w:p w14:paraId="2E56D2D4" w14:textId="77777777" w:rsidR="00F716E1" w:rsidRPr="00404C7F" w:rsidRDefault="00FF673C" w:rsidP="00FF673C">
                <w:pPr>
                  <w:pStyle w:val="Heading1"/>
                  <w:outlineLvl w:val="0"/>
                  <w:rPr>
                    <w:rFonts w:ascii="Calibri" w:hAnsi="Calibri" w:cs="Calibri"/>
                    <w:b/>
                    <w:bCs/>
                    <w:color w:val="262626" w:themeColor="text1" w:themeTint="D9"/>
                  </w:rPr>
                </w:pPr>
                <w:r w:rsidRPr="00404C7F">
                  <w:rPr>
                    <w:rFonts w:ascii="Calibri" w:hAnsi="Calibri" w:cs="Calibri"/>
                    <w:b/>
                    <w:bCs/>
                    <w:color w:val="262626" w:themeColor="text1" w:themeTint="D9"/>
                    <w:sz w:val="24"/>
                    <w:szCs w:val="24"/>
                  </w:rPr>
                  <w:t>SKILLS</w:t>
                </w:r>
              </w:p>
            </w:sdtContent>
          </w:sdt>
          <w:p w14:paraId="3F7F9419" w14:textId="23553648" w:rsidR="00F716E1" w:rsidRPr="00404C7F" w:rsidRDefault="00F53B71" w:rsidP="001622A5">
            <w:pPr>
              <w:pStyle w:val="NoSpacing"/>
              <w:rPr>
                <w:rFonts w:ascii="Calibri" w:hAnsi="Calibri" w:cs="Calibri"/>
                <w:color w:val="262626" w:themeColor="text1" w:themeTint="D9"/>
              </w:rPr>
            </w:pPr>
            <w:r w:rsidRPr="00404C7F">
              <w:rPr>
                <w:rFonts w:ascii="Calibri" w:hAnsi="Calibri" w:cs="Calibri"/>
                <w:noProof/>
                <w:color w:val="262626" w:themeColor="text1" w:themeTint="D9"/>
              </w:rPr>
              <mc:AlternateContent>
                <mc:Choice Requires="wps">
                  <w:drawing>
                    <wp:inline distT="0" distB="0" distL="0" distR="0" wp14:anchorId="39C0FC3B" wp14:editId="3FAD1889">
                      <wp:extent cx="426720" cy="15240"/>
                      <wp:effectExtent l="0" t="0" r="30480" b="2286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6720" cy="152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1AD299" id="Straight Connector 17" o:spid="_x0000_s1026" alt="Blue line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75DAFF6" w14:textId="76906E68" w:rsidR="00F204AB" w:rsidRDefault="00166DEA" w:rsidP="00F204AB">
            <w:pPr>
              <w:pStyle w:val="ListParagraph"/>
              <w:rPr>
                <w:rFonts w:ascii="Calibri" w:hAnsi="Calibri" w:cs="Calibri"/>
                <w:color w:val="26364B" w:themeColor="accent5" w:themeShade="40"/>
                <w:sz w:val="22"/>
                <w:szCs w:val="22"/>
              </w:rPr>
            </w:pPr>
            <w:r w:rsidRPr="00404C7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Languages:</w:t>
            </w:r>
            <w:r w:rsidRPr="00404C7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00AA561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Pandas (Python)</w:t>
            </w:r>
          </w:p>
          <w:p w14:paraId="61DE137B" w14:textId="0729728A" w:rsidR="00AA561C" w:rsidRDefault="00AA561C" w:rsidP="00F204AB">
            <w:pPr>
              <w:pStyle w:val="ListParagraph"/>
              <w:rPr>
                <w:rFonts w:ascii="Calibri" w:hAnsi="Calibri" w:cs="Calibri"/>
                <w:color w:val="26364B" w:themeColor="accent5" w:themeShade="4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DATABASE:</w:t>
            </w:r>
            <w:r>
              <w:rPr>
                <w:rFonts w:ascii="Calibri" w:hAnsi="Calibri" w:cs="Calibri"/>
                <w:color w:val="26364B" w:themeColor="accent5" w:themeShade="40"/>
                <w:sz w:val="22"/>
                <w:szCs w:val="22"/>
              </w:rPr>
              <w:t xml:space="preserve"> MysQL, POSTGRESQL</w:t>
            </w:r>
          </w:p>
          <w:p w14:paraId="7AF9F306" w14:textId="77777777" w:rsidR="00AA561C" w:rsidRPr="00AA561C" w:rsidRDefault="00AA561C" w:rsidP="00AA561C">
            <w:pPr>
              <w:pStyle w:val="ListParagraph"/>
              <w:rPr>
                <w:rFonts w:ascii="Calibri" w:hAnsi="Calibri" w:cs="Calibri"/>
                <w:color w:val="262626" w:themeColor="text1" w:themeTint="D9"/>
              </w:rPr>
            </w:pPr>
            <w:r w:rsidRPr="00AA561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Visualization </w:t>
            </w:r>
            <w:r w:rsidR="00CD1642" w:rsidRPr="00AA561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Tools</w:t>
            </w:r>
            <w:r w:rsidR="00F204AB" w:rsidRPr="00AA561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F204AB" w:rsidRPr="00AA561C">
              <w:rPr>
                <w:rFonts w:ascii="Calibri" w:hAnsi="Calibri" w:cs="Calibri"/>
                <w:color w:val="26364B" w:themeColor="accent5" w:themeShade="40"/>
                <w:sz w:val="22"/>
                <w:szCs w:val="22"/>
              </w:rPr>
              <w:t xml:space="preserve"> TABLEAU</w:t>
            </w:r>
            <w:r>
              <w:rPr>
                <w:rFonts w:ascii="Calibri" w:hAnsi="Calibri" w:cs="Calibri"/>
                <w:color w:val="26364B" w:themeColor="accent5" w:themeShade="40"/>
                <w:sz w:val="22"/>
                <w:szCs w:val="22"/>
              </w:rPr>
              <w:t>, Azure Devops, Microsoft Excel, GIT</w:t>
            </w:r>
          </w:p>
          <w:p w14:paraId="51DD0AAE" w14:textId="1DE87A4E" w:rsidR="00AA561C" w:rsidRPr="00AA561C" w:rsidRDefault="00AA561C" w:rsidP="00AA561C">
            <w:pPr>
              <w:pStyle w:val="ListParagraph"/>
              <w:rPr>
                <w:rFonts w:ascii="Calibri" w:hAnsi="Calibri" w:cs="Calibri"/>
                <w:color w:val="262626" w:themeColor="text1" w:themeTint="D9"/>
              </w:rPr>
            </w:pPr>
            <w:r w:rsidRPr="00AA561C">
              <w:rPr>
                <w:rFonts w:ascii="Calibri" w:hAnsi="Calibri" w:cs="Calibri"/>
                <w:b/>
                <w:bCs/>
                <w:color w:val="262626" w:themeColor="text1" w:themeTint="D9"/>
                <w:sz w:val="22"/>
                <w:szCs w:val="22"/>
              </w:rPr>
              <w:t>Environments:</w:t>
            </w:r>
            <w:r w:rsidRPr="00AA561C">
              <w:rPr>
                <w:rFonts w:ascii="Calibri" w:hAnsi="Calibri" w:cs="Calibri"/>
                <w:b/>
                <w:bCs/>
                <w:color w:val="262626" w:themeColor="text1" w:themeTint="D9"/>
              </w:rPr>
              <w:t xml:space="preserve"> </w:t>
            </w:r>
            <w:r w:rsidRPr="00AA561C">
              <w:rPr>
                <w:rFonts w:ascii="Calibri" w:hAnsi="Calibri" w:cs="Calibri"/>
                <w:color w:val="262626" w:themeColor="text1" w:themeTint="D9"/>
                <w:sz w:val="24"/>
                <w:szCs w:val="24"/>
              </w:rPr>
              <w:t>Linux &amp; Windows</w:t>
            </w:r>
          </w:p>
          <w:p w14:paraId="7AA8B2D0" w14:textId="6C5A4DB1" w:rsidR="00AA561C" w:rsidRPr="00AA561C" w:rsidRDefault="00AA561C" w:rsidP="00AA561C">
            <w:pPr>
              <w:pStyle w:val="ListParagraph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b/>
                <w:bCs/>
                <w:color w:val="262626" w:themeColor="text1" w:themeTint="D9"/>
                <w:sz w:val="22"/>
                <w:szCs w:val="22"/>
              </w:rPr>
              <w:t>API TOOLS:</w:t>
            </w:r>
            <w:r>
              <w:rPr>
                <w:rFonts w:ascii="Calibri" w:hAnsi="Calibri" w:cs="Calibri"/>
                <w:color w:val="262626" w:themeColor="text1" w:themeTint="D9"/>
              </w:rPr>
              <w:t xml:space="preserve"> Postman &amp; Swagger</w:t>
            </w:r>
          </w:p>
          <w:p w14:paraId="5A7E2FCD" w14:textId="515E0B15" w:rsidR="00E76FE9" w:rsidRPr="00404C7F" w:rsidRDefault="00E76FE9" w:rsidP="00E76FE9">
            <w:pPr>
              <w:pStyle w:val="Heading1"/>
              <w:outlineLvl w:val="0"/>
              <w:rPr>
                <w:rFonts w:ascii="Calibri" w:hAnsi="Calibri" w:cs="Calibri"/>
                <w:color w:val="262626" w:themeColor="text1" w:themeTint="D9"/>
              </w:rPr>
            </w:pPr>
          </w:p>
          <w:p w14:paraId="6AAAFF92" w14:textId="1DEDF8D5" w:rsidR="001A2812" w:rsidRDefault="001A2812" w:rsidP="00E76FE9">
            <w:pPr>
              <w:pStyle w:val="Heading1"/>
              <w:outlineLvl w:val="0"/>
              <w:rPr>
                <w:rFonts w:ascii="Calibri" w:hAnsi="Calibri" w:cs="Calibri"/>
                <w:color w:val="262626" w:themeColor="text1" w:themeTint="D9"/>
              </w:rPr>
            </w:pPr>
          </w:p>
          <w:p w14:paraId="288F8B58" w14:textId="7154E476" w:rsidR="003D1F29" w:rsidRDefault="003D1F29" w:rsidP="003D1F29"/>
          <w:p w14:paraId="539E74AB" w14:textId="30767122" w:rsidR="003D1F29" w:rsidRPr="003D1F29" w:rsidRDefault="00AA561C" w:rsidP="003D1F29">
            <w:r w:rsidRPr="00404C7F">
              <w:rPr>
                <w:rFonts w:ascii="Calibri" w:hAnsi="Calibri" w:cs="Calibri"/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F26CCE" wp14:editId="6E932658">
                      <wp:simplePos x="0" y="0"/>
                      <wp:positionH relativeFrom="column">
                        <wp:posOffset>-271145</wp:posOffset>
                      </wp:positionH>
                      <wp:positionV relativeFrom="paragraph">
                        <wp:posOffset>115570</wp:posOffset>
                      </wp:positionV>
                      <wp:extent cx="2641419" cy="14514"/>
                      <wp:effectExtent l="0" t="0" r="26035" b="2413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1419" cy="145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E41366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9.1pt" to="186.6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" strokecolor="#5e7697 [3204]" strokeweight=".5pt">
                      <v:stroke joinstyle="miter"/>
                    </v:line>
                  </w:pict>
                </mc:Fallback>
              </mc:AlternateContent>
            </w:r>
          </w:p>
          <w:p w14:paraId="757BD39C" w14:textId="7785FF95" w:rsidR="00E76FE9" w:rsidRPr="00404C7F" w:rsidRDefault="00E76FE9" w:rsidP="00E76FE9">
            <w:pPr>
              <w:pStyle w:val="Heading1"/>
              <w:outlineLvl w:val="0"/>
              <w:rPr>
                <w:rFonts w:ascii="Calibri" w:hAnsi="Calibri" w:cs="Calibri"/>
                <w:color w:val="262626" w:themeColor="text1" w:themeTint="D9"/>
              </w:rPr>
            </w:pPr>
            <w:r w:rsidRPr="00404C7F">
              <w:rPr>
                <w:rFonts w:ascii="Calibri" w:hAnsi="Calibri" w:cs="Calibri"/>
                <w:color w:val="262626" w:themeColor="text1" w:themeTint="D9"/>
              </w:rPr>
              <w:t xml:space="preserve"> </w:t>
            </w:r>
            <w:sdt>
              <w:sdtPr>
                <w:rPr>
                  <w:rFonts w:ascii="Calibri" w:hAnsi="Calibri" w:cs="Calibri"/>
                  <w:color w:val="262626" w:themeColor="text1" w:themeTint="D9"/>
                </w:rPr>
                <w:id w:val="1072317644"/>
                <w:placeholder>
                  <w:docPart w:val="D92B609EB0244FB685A8207FF012AB02"/>
                </w:placeholder>
                <w:temporary/>
                <w:showingPlcHdr/>
                <w15:appearance w15:val="hidden"/>
              </w:sdtPr>
              <w:sdtEndPr/>
              <w:sdtContent>
                <w:r w:rsidRPr="001D2FA8">
                  <w:rPr>
                    <w:rFonts w:ascii="Calibri" w:hAnsi="Calibri" w:cs="Calibri"/>
                    <w:b/>
                    <w:bCs/>
                    <w:color w:val="262626" w:themeColor="text1" w:themeTint="D9"/>
                    <w:sz w:val="24"/>
                    <w:szCs w:val="24"/>
                  </w:rPr>
                  <w:t>EDUCATION</w:t>
                </w:r>
              </w:sdtContent>
            </w:sdt>
          </w:p>
          <w:p w14:paraId="2A71EF60" w14:textId="2AD6A9D5" w:rsidR="00E76FE9" w:rsidRPr="00404C7F" w:rsidRDefault="001A2812" w:rsidP="00E76FE9">
            <w:pPr>
              <w:pStyle w:val="NoSpacing"/>
              <w:rPr>
                <w:rFonts w:ascii="Calibri" w:hAnsi="Calibri" w:cs="Calibri"/>
                <w:color w:val="262626" w:themeColor="text1" w:themeTint="D9"/>
              </w:rPr>
            </w:pPr>
            <w:r w:rsidRPr="00404C7F">
              <w:rPr>
                <w:rFonts w:ascii="Calibri" w:hAnsi="Calibri" w:cs="Calibri"/>
                <w:noProof/>
                <w:color w:val="262626" w:themeColor="text1" w:themeTint="D9"/>
              </w:rPr>
              <mc:AlternateContent>
                <mc:Choice Requires="wps">
                  <w:drawing>
                    <wp:inline distT="0" distB="0" distL="0" distR="0" wp14:anchorId="083E1445" wp14:editId="1E32F15C">
                      <wp:extent cx="800100" cy="7620"/>
                      <wp:effectExtent l="0" t="0" r="19050" b="3048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7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F8F4E0" id="Straight Connector 21" o:spid="_x0000_s1026" alt="Blue line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F319D0" w14:textId="77777777" w:rsidR="00404C7F" w:rsidRPr="001D2FA8" w:rsidRDefault="00404C7F" w:rsidP="00404C7F">
            <w:pPr>
              <w:pStyle w:val="Heading2"/>
              <w:outlineLvl w:val="1"/>
              <w:rPr>
                <w:rFonts w:ascii="Calibri" w:hAnsi="Calibri" w:cs="Calibri"/>
                <w:sz w:val="24"/>
                <w:szCs w:val="24"/>
              </w:rPr>
            </w:pPr>
            <w:r w:rsidRPr="001D2FA8">
              <w:rPr>
                <w:rFonts w:ascii="Calibri" w:hAnsi="Calibri" w:cs="Calibri"/>
                <w:sz w:val="24"/>
                <w:szCs w:val="24"/>
              </w:rPr>
              <w:lastRenderedPageBreak/>
              <w:t>Madanapalli Institute of Science &amp; Technology</w:t>
            </w:r>
          </w:p>
          <w:p w14:paraId="27F0D6B5" w14:textId="39F4A811" w:rsidR="001D2FA8" w:rsidRDefault="00404C7F" w:rsidP="001D2FA8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1D2FA8">
              <w:rPr>
                <w:rFonts w:ascii="Calibri" w:hAnsi="Calibri" w:cs="Calibri"/>
                <w:sz w:val="24"/>
                <w:szCs w:val="24"/>
              </w:rPr>
              <w:t xml:space="preserve">2017 </w:t>
            </w:r>
            <w:r w:rsidR="001D2FA8">
              <w:rPr>
                <w:rFonts w:ascii="Calibri" w:hAnsi="Calibri" w:cs="Calibri"/>
                <w:sz w:val="24"/>
                <w:szCs w:val="24"/>
              </w:rPr>
              <w:t>–</w:t>
            </w:r>
            <w:r w:rsidRPr="001D2FA8">
              <w:rPr>
                <w:rFonts w:ascii="Calibri" w:hAnsi="Calibri" w:cs="Calibri"/>
                <w:sz w:val="24"/>
                <w:szCs w:val="24"/>
              </w:rPr>
              <w:t xml:space="preserve"> 2019</w:t>
            </w:r>
          </w:p>
          <w:p w14:paraId="1C8A0C5F" w14:textId="6BE76A95" w:rsidR="00404C7F" w:rsidRPr="001D2FA8" w:rsidRDefault="00404C7F" w:rsidP="001D2FA8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1D2FA8">
              <w:rPr>
                <w:rFonts w:ascii="Calibri" w:hAnsi="Calibri" w:cs="Calibri"/>
                <w:sz w:val="24"/>
                <w:szCs w:val="24"/>
              </w:rPr>
              <w:t xml:space="preserve"> M.B.A (88 %)</w:t>
            </w:r>
          </w:p>
          <w:p w14:paraId="770949D0" w14:textId="77777777" w:rsidR="00404C7F" w:rsidRPr="001D2FA8" w:rsidRDefault="00404C7F" w:rsidP="00404C7F">
            <w:pPr>
              <w:pStyle w:val="NoSpacing"/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1D2FA8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566E0F1" wp14:editId="236225C6">
                      <wp:extent cx="2016125" cy="635"/>
                      <wp:effectExtent l="9525" t="5715" r="12700" b="12700"/>
                      <wp:docPr id="16" name="Straight Connector 22" descr="Blue li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635"/>
                              </a:xfrm>
                              <a:prstGeom prst="line">
                                <a:avLst/>
                              </a:prstGeom>
                              <a:noFill/>
                              <a:ln w="3556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C68B84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" strokecolor="#718eb5 [3206]" strokeweight=".28pt">
                      <w10:anchorlock/>
                    </v:line>
                  </w:pict>
                </mc:Fallback>
              </mc:AlternateContent>
            </w:r>
          </w:p>
          <w:p w14:paraId="3A619E55" w14:textId="3E0DC752" w:rsidR="00404C7F" w:rsidRPr="001D2FA8" w:rsidRDefault="00404C7F" w:rsidP="00404C7F">
            <w:pPr>
              <w:pStyle w:val="Heading2"/>
              <w:outlineLvl w:val="1"/>
              <w:rPr>
                <w:rFonts w:ascii="Calibri" w:hAnsi="Calibri" w:cs="Calibri"/>
                <w:sz w:val="24"/>
                <w:szCs w:val="24"/>
              </w:rPr>
            </w:pPr>
            <w:r w:rsidRPr="001D2FA8">
              <w:rPr>
                <w:rFonts w:ascii="Calibri" w:hAnsi="Calibri" w:cs="Calibri"/>
                <w:sz w:val="24"/>
                <w:szCs w:val="24"/>
              </w:rPr>
              <w:t xml:space="preserve">Sri </w:t>
            </w:r>
            <w:r w:rsidR="001D2FA8" w:rsidRPr="001D2FA8">
              <w:rPr>
                <w:rFonts w:ascii="Calibri" w:hAnsi="Calibri" w:cs="Calibri"/>
                <w:sz w:val="24"/>
                <w:szCs w:val="24"/>
              </w:rPr>
              <w:t>Venkateshwara</w:t>
            </w:r>
            <w:r w:rsidRPr="001D2FA8">
              <w:rPr>
                <w:rFonts w:ascii="Calibri" w:hAnsi="Calibri" w:cs="Calibri"/>
                <w:sz w:val="24"/>
                <w:szCs w:val="24"/>
              </w:rPr>
              <w:t xml:space="preserve"> University</w:t>
            </w:r>
          </w:p>
          <w:p w14:paraId="4E0400C3" w14:textId="77777777" w:rsidR="00404C7F" w:rsidRPr="001D2FA8" w:rsidRDefault="00404C7F" w:rsidP="00404C7F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1D2FA8">
              <w:rPr>
                <w:rFonts w:ascii="Calibri" w:hAnsi="Calibri" w:cs="Calibri"/>
                <w:sz w:val="24"/>
                <w:szCs w:val="24"/>
              </w:rPr>
              <w:t>2014 - 2017</w:t>
            </w:r>
          </w:p>
          <w:p w14:paraId="0A9E2989" w14:textId="79E06445" w:rsidR="00404C7F" w:rsidRPr="001D2FA8" w:rsidRDefault="00404C7F" w:rsidP="00404C7F">
            <w:pPr>
              <w:rPr>
                <w:rFonts w:ascii="Calibri" w:hAnsi="Calibri" w:cs="Calibri"/>
                <w:sz w:val="24"/>
                <w:szCs w:val="24"/>
              </w:rPr>
            </w:pPr>
            <w:r w:rsidRPr="001D2FA8">
              <w:rPr>
                <w:rFonts w:ascii="Calibri" w:hAnsi="Calibri" w:cs="Calibri"/>
                <w:sz w:val="24"/>
                <w:szCs w:val="24"/>
              </w:rPr>
              <w:t xml:space="preserve"> B.COM + Computers (89 %)</w:t>
            </w:r>
          </w:p>
          <w:p w14:paraId="70AC2770" w14:textId="77777777" w:rsidR="00404C7F" w:rsidRPr="001D2FA8" w:rsidRDefault="00404C7F" w:rsidP="00404C7F">
            <w:pPr>
              <w:pStyle w:val="NoSpacing"/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1D2FA8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83B7DDE" wp14:editId="074FDE1F">
                      <wp:extent cx="2016125" cy="635"/>
                      <wp:effectExtent l="9525" t="13335" r="12700" b="5080"/>
                      <wp:docPr id="2" name="Straight Connector 22" descr="Blue li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635"/>
                              </a:xfrm>
                              <a:prstGeom prst="line">
                                <a:avLst/>
                              </a:prstGeom>
                              <a:noFill/>
                              <a:ln w="3556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EF1D6E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" strokecolor="#718eb5 [3206]" strokeweight=".28pt">
                      <w10:anchorlock/>
                    </v:line>
                  </w:pict>
                </mc:Fallback>
              </mc:AlternateContent>
            </w:r>
          </w:p>
          <w:p w14:paraId="1771D625" w14:textId="77777777" w:rsidR="00404C7F" w:rsidRPr="001D2FA8" w:rsidRDefault="00404C7F" w:rsidP="00404C7F">
            <w:pPr>
              <w:pStyle w:val="Heading2"/>
              <w:outlineLvl w:val="1"/>
              <w:rPr>
                <w:rFonts w:ascii="Calibri" w:hAnsi="Calibri" w:cs="Calibri"/>
                <w:sz w:val="24"/>
                <w:szCs w:val="24"/>
              </w:rPr>
            </w:pPr>
            <w:r w:rsidRPr="001D2FA8">
              <w:rPr>
                <w:rFonts w:ascii="Calibri" w:hAnsi="Calibri" w:cs="Calibri"/>
                <w:sz w:val="24"/>
                <w:szCs w:val="24"/>
              </w:rPr>
              <w:t>EMERALD’s Junior College (INTER)</w:t>
            </w:r>
          </w:p>
          <w:p w14:paraId="053116FF" w14:textId="77777777" w:rsidR="00404C7F" w:rsidRPr="001D2FA8" w:rsidRDefault="00404C7F" w:rsidP="00404C7F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1D2FA8">
              <w:rPr>
                <w:rFonts w:ascii="Calibri" w:hAnsi="Calibri" w:cs="Calibri"/>
                <w:sz w:val="24"/>
                <w:szCs w:val="24"/>
              </w:rPr>
              <w:t>2011 - 2013</w:t>
            </w:r>
          </w:p>
          <w:p w14:paraId="474BE80A" w14:textId="31A45DFF" w:rsidR="00404C7F" w:rsidRPr="001D2FA8" w:rsidRDefault="00404C7F" w:rsidP="00404C7F">
            <w:pPr>
              <w:rPr>
                <w:rFonts w:ascii="Calibri" w:hAnsi="Calibri" w:cs="Calibri"/>
                <w:sz w:val="24"/>
                <w:szCs w:val="24"/>
              </w:rPr>
            </w:pPr>
            <w:r w:rsidRPr="001D2FA8">
              <w:rPr>
                <w:rFonts w:ascii="Calibri" w:hAnsi="Calibri" w:cs="Calibri"/>
                <w:sz w:val="24"/>
                <w:szCs w:val="24"/>
              </w:rPr>
              <w:t xml:space="preserve"> Intermediate (88%)</w:t>
            </w:r>
          </w:p>
          <w:p w14:paraId="46119256" w14:textId="77777777" w:rsidR="00404C7F" w:rsidRPr="001D2FA8" w:rsidRDefault="00404C7F" w:rsidP="00404C7F">
            <w:pPr>
              <w:pStyle w:val="NoSpacing"/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1D2FA8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023165C" wp14:editId="1E08FFCA">
                      <wp:extent cx="2016125" cy="635"/>
                      <wp:effectExtent l="9525" t="5080" r="12700" b="13335"/>
                      <wp:docPr id="1" name="Straight Connector 2" descr="Blue li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635"/>
                              </a:xfrm>
                              <a:prstGeom prst="line">
                                <a:avLst/>
                              </a:prstGeom>
                              <a:noFill/>
                              <a:ln w="3556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65D090" id="Straight Connector 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" strokecolor="#718eb5 [3206]" strokeweight=".28pt">
                      <w10:anchorlock/>
                    </v:line>
                  </w:pict>
                </mc:Fallback>
              </mc:AlternateContent>
            </w:r>
          </w:p>
          <w:p w14:paraId="2B27CAC1" w14:textId="77777777" w:rsidR="00404C7F" w:rsidRPr="001D2FA8" w:rsidRDefault="00404C7F" w:rsidP="00404C7F">
            <w:pPr>
              <w:pStyle w:val="Heading2"/>
              <w:outlineLvl w:val="1"/>
              <w:rPr>
                <w:rFonts w:ascii="Calibri" w:hAnsi="Calibri" w:cs="Calibri"/>
                <w:sz w:val="24"/>
                <w:szCs w:val="24"/>
              </w:rPr>
            </w:pPr>
            <w:r w:rsidRPr="001D2FA8">
              <w:rPr>
                <w:rFonts w:ascii="Calibri" w:hAnsi="Calibri" w:cs="Calibri"/>
                <w:sz w:val="24"/>
                <w:szCs w:val="24"/>
              </w:rPr>
              <w:t>KAKATIYA HIGH SCHOOL</w:t>
            </w:r>
          </w:p>
          <w:p w14:paraId="309A1BF7" w14:textId="77777777" w:rsidR="00404C7F" w:rsidRPr="001D2FA8" w:rsidRDefault="00404C7F" w:rsidP="00404C7F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1D2FA8">
              <w:rPr>
                <w:rFonts w:ascii="Calibri" w:hAnsi="Calibri" w:cs="Calibri"/>
                <w:sz w:val="24"/>
                <w:szCs w:val="24"/>
              </w:rPr>
              <w:t>2000 – 2011</w:t>
            </w:r>
          </w:p>
          <w:p w14:paraId="232FA202" w14:textId="09B6C4E0" w:rsidR="00404C7F" w:rsidRPr="001D2FA8" w:rsidRDefault="00404C7F" w:rsidP="00404C7F">
            <w:pPr>
              <w:rPr>
                <w:rFonts w:ascii="Calibri" w:hAnsi="Calibri" w:cs="Calibri"/>
                <w:sz w:val="24"/>
                <w:szCs w:val="24"/>
              </w:rPr>
            </w:pPr>
            <w:r w:rsidRPr="001D2FA8">
              <w:rPr>
                <w:rFonts w:ascii="Calibri" w:hAnsi="Calibri" w:cs="Calibri"/>
                <w:sz w:val="24"/>
                <w:szCs w:val="24"/>
              </w:rPr>
              <w:t xml:space="preserve"> SSC (87%)</w:t>
            </w:r>
          </w:p>
          <w:p w14:paraId="3CAA8341" w14:textId="6C43F1AE" w:rsidR="00BB3DF4" w:rsidRDefault="00405051" w:rsidP="00405051">
            <w:pPr>
              <w:pStyle w:val="NoSpacing"/>
              <w:rPr>
                <w:rFonts w:ascii="Calibri" w:hAnsi="Calibri" w:cs="Calibri"/>
                <w:color w:val="262626" w:themeColor="text1" w:themeTint="D9"/>
              </w:rPr>
            </w:pPr>
            <w:r w:rsidRPr="00404C7F">
              <w:rPr>
                <w:rFonts w:ascii="Calibri" w:hAnsi="Calibri" w:cs="Calibri"/>
                <w:noProof/>
                <w:color w:val="262626" w:themeColor="text1" w:themeTint="D9"/>
              </w:rPr>
              <mc:AlternateContent>
                <mc:Choice Requires="wps">
                  <w:drawing>
                    <wp:inline distT="0" distB="0" distL="0" distR="0" wp14:anchorId="5DF2FF9C" wp14:editId="5A49A885">
                      <wp:extent cx="2016000" cy="0"/>
                      <wp:effectExtent l="0" t="0" r="0" b="0"/>
                      <wp:docPr id="12" name="Straight Connector 1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91A023" id="Straight Connector 1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B836A47" w14:textId="77777777" w:rsidR="00BB3DF4" w:rsidRDefault="00BB3DF4" w:rsidP="00405051">
            <w:pPr>
              <w:pStyle w:val="NoSpacing"/>
              <w:rPr>
                <w:rFonts w:ascii="Calibri" w:hAnsi="Calibri" w:cs="Calibri"/>
                <w:color w:val="262626" w:themeColor="text1" w:themeTint="D9"/>
              </w:rPr>
            </w:pPr>
          </w:p>
          <w:p w14:paraId="7517F564" w14:textId="6DB2B3E8" w:rsidR="00BB3DF4" w:rsidRPr="00404C7F" w:rsidRDefault="00BB3DF4" w:rsidP="00BB3DF4">
            <w:pPr>
              <w:pStyle w:val="Heading1"/>
              <w:outlineLvl w:val="0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>Organization</w:t>
            </w:r>
          </w:p>
          <w:p w14:paraId="332DF49D" w14:textId="712861F8" w:rsidR="00BB3DF4" w:rsidRDefault="00BB3DF4" w:rsidP="00BB3DF4">
            <w:pPr>
              <w:pStyle w:val="NoSpacing"/>
              <w:rPr>
                <w:rFonts w:ascii="Calibri" w:hAnsi="Calibri" w:cs="Calibri"/>
                <w:color w:val="262626" w:themeColor="text1" w:themeTint="D9"/>
              </w:rPr>
            </w:pPr>
            <w:r w:rsidRPr="00404C7F">
              <w:rPr>
                <w:rFonts w:ascii="Calibri" w:hAnsi="Calibri" w:cs="Calibri"/>
                <w:noProof/>
                <w:color w:val="262626" w:themeColor="text1" w:themeTint="D9"/>
              </w:rPr>
              <mc:AlternateContent>
                <mc:Choice Requires="wps">
                  <w:drawing>
                    <wp:inline distT="0" distB="0" distL="0" distR="0" wp14:anchorId="050E0B79" wp14:editId="56D2E2BD">
                      <wp:extent cx="800100" cy="7620"/>
                      <wp:effectExtent l="0" t="0" r="19050" b="30480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7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B6E1C3" id="Straight Connector 7" o:spid="_x0000_s1026" alt="Blue line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5434FB2" w14:textId="77777777" w:rsidR="00BB3DF4" w:rsidRDefault="00BB3DF4" w:rsidP="00BB3DF4">
            <w:pPr>
              <w:pStyle w:val="NoSpacing"/>
              <w:rPr>
                <w:rFonts w:ascii="Calibri" w:hAnsi="Calibri" w:cs="Calibri"/>
                <w:color w:val="262626" w:themeColor="text1" w:themeTint="D9"/>
              </w:rPr>
            </w:pPr>
          </w:p>
          <w:p w14:paraId="6E2A356F" w14:textId="79854B50" w:rsidR="00BB3DF4" w:rsidRDefault="00BB3DF4" w:rsidP="00BB3DF4">
            <w:pPr>
              <w:pStyle w:val="NoSpacing"/>
              <w:spacing w:line="240" w:lineRule="auto"/>
              <w:rPr>
                <w:b/>
                <w:bCs/>
              </w:rPr>
            </w:pPr>
            <w:r w:rsidRPr="00BB3DF4">
              <w:rPr>
                <w:b/>
                <w:bCs/>
              </w:rPr>
              <w:t xml:space="preserve">SYNTAGS IT LLP </w:t>
            </w:r>
          </w:p>
          <w:p w14:paraId="09A741F7" w14:textId="2D8A344A" w:rsidR="003D1F29" w:rsidRDefault="003D1F29" w:rsidP="00BB3DF4">
            <w:pPr>
              <w:pStyle w:val="NoSpacing"/>
              <w:spacing w:line="240" w:lineRule="auto"/>
            </w:pPr>
            <w:r w:rsidRPr="003D1F29">
              <w:t xml:space="preserve">Jan 2019 – </w:t>
            </w:r>
            <w:r w:rsidR="00D2179C">
              <w:t>Jan 2022</w:t>
            </w:r>
          </w:p>
          <w:p w14:paraId="2A04B6D4" w14:textId="11E6A27C" w:rsidR="00D2179C" w:rsidRDefault="00D2179C" w:rsidP="00BB3DF4">
            <w:pPr>
              <w:pStyle w:val="NoSpacing"/>
              <w:spacing w:line="240" w:lineRule="auto"/>
            </w:pPr>
          </w:p>
          <w:p w14:paraId="57F41CC1" w14:textId="4146A816" w:rsidR="00D2179C" w:rsidRDefault="00D2179C" w:rsidP="00BB3DF4">
            <w:pPr>
              <w:pStyle w:val="NoSpacing"/>
              <w:spacing w:line="240" w:lineRule="auto"/>
              <w:rPr>
                <w:b/>
                <w:bCs/>
                <w:sz w:val="28"/>
                <w:szCs w:val="28"/>
              </w:rPr>
            </w:pPr>
            <w:r w:rsidRPr="00D2179C">
              <w:rPr>
                <w:b/>
                <w:bCs/>
                <w:sz w:val="28"/>
                <w:szCs w:val="28"/>
              </w:rPr>
              <w:t>DeVirsa</w:t>
            </w:r>
          </w:p>
          <w:p w14:paraId="45B48147" w14:textId="1925F397" w:rsidR="00D2179C" w:rsidRDefault="00D2179C" w:rsidP="00D2179C">
            <w:pPr>
              <w:pStyle w:val="NoSpacing"/>
              <w:spacing w:line="240" w:lineRule="auto"/>
            </w:pPr>
            <w:r w:rsidRPr="003D1F29">
              <w:t>Jan 20</w:t>
            </w:r>
            <w:r>
              <w:t>22</w:t>
            </w:r>
            <w:r w:rsidRPr="003D1F29">
              <w:t xml:space="preserve"> – </w:t>
            </w:r>
            <w:r>
              <w:t>Till date</w:t>
            </w:r>
          </w:p>
          <w:p w14:paraId="4EAB34E0" w14:textId="77777777" w:rsidR="00D2179C" w:rsidRPr="00D2179C" w:rsidRDefault="00D2179C" w:rsidP="00BB3DF4">
            <w:pPr>
              <w:pStyle w:val="NoSpacing"/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1156364C" w14:textId="336DB3BD" w:rsidR="00D2179C" w:rsidRDefault="00D2179C" w:rsidP="00BB3DF4">
            <w:pPr>
              <w:pStyle w:val="NoSpacing"/>
              <w:spacing w:line="240" w:lineRule="auto"/>
            </w:pPr>
          </w:p>
          <w:p w14:paraId="129520FF" w14:textId="77777777" w:rsidR="00D2179C" w:rsidRPr="003D1F29" w:rsidRDefault="00D2179C" w:rsidP="00BB3DF4">
            <w:pPr>
              <w:pStyle w:val="NoSpacing"/>
              <w:spacing w:line="240" w:lineRule="auto"/>
            </w:pPr>
          </w:p>
          <w:p w14:paraId="2B0DC551" w14:textId="588EC008" w:rsidR="00BB3DF4" w:rsidRPr="00BB3DF4" w:rsidRDefault="00B82185" w:rsidP="00405051">
            <w:pPr>
              <w:pStyle w:val="NoSpacing"/>
              <w:rPr>
                <w:rFonts w:ascii="Calibri" w:hAnsi="Calibri" w:cs="Calibri"/>
                <w:b/>
                <w:bCs/>
                <w:color w:val="262626" w:themeColor="text1" w:themeTint="D9"/>
              </w:rPr>
            </w:pPr>
            <w:r>
              <w:rPr>
                <w:rFonts w:ascii="Calibri" w:hAnsi="Calibri" w:cs="Calibri"/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3273ED" wp14:editId="73514021">
                      <wp:simplePos x="0" y="0"/>
                      <wp:positionH relativeFrom="column">
                        <wp:posOffset>-294005</wp:posOffset>
                      </wp:positionH>
                      <wp:positionV relativeFrom="paragraph">
                        <wp:posOffset>206375</wp:posOffset>
                      </wp:positionV>
                      <wp:extent cx="2520950" cy="365760"/>
                      <wp:effectExtent l="0" t="0" r="12700" b="1524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95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2DF31" id="Rectangle 25" o:spid="_x0000_s1026" style="position:absolute;margin-left:-23.15pt;margin-top:16.25pt;width:198.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" fillcolor="#dae2ec [3208]" strokecolor="#dee3ea [660]" strokeweight="1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9A95D" wp14:editId="0F16192B">
                      <wp:simplePos x="0" y="0"/>
                      <wp:positionH relativeFrom="column">
                        <wp:posOffset>-294005</wp:posOffset>
                      </wp:positionH>
                      <wp:positionV relativeFrom="paragraph">
                        <wp:posOffset>561975</wp:posOffset>
                      </wp:positionV>
                      <wp:extent cx="2514600" cy="396240"/>
                      <wp:effectExtent l="0" t="0" r="0" b="381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F2C3F8" id="Rectangle 26" o:spid="_x0000_s1026" style="position:absolute;margin-left:-23.15pt;margin-top:44.25pt;width:198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" fillcolor="#dee3ea [660]" stroked="f" strokeweight="1pt"/>
                  </w:pict>
                </mc:Fallback>
              </mc:AlternateContent>
            </w:r>
          </w:p>
        </w:tc>
        <w:tc>
          <w:tcPr>
            <w:tcW w:w="742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rFonts w:ascii="Calibri" w:hAnsi="Calibri" w:cs="Calibri"/>
                <w:color w:val="262626" w:themeColor="text1" w:themeTint="D9"/>
                <w:sz w:val="24"/>
                <w:szCs w:val="24"/>
              </w:rPr>
              <w:id w:val="1888525358"/>
              <w:placeholder>
                <w:docPart w:val="192C8440716A4075BD296C4F2A185B87"/>
              </w:placeholder>
              <w:temporary/>
              <w:showingPlcHdr/>
              <w15:appearance w15:val="hidden"/>
            </w:sdtPr>
            <w:sdtEndPr/>
            <w:sdtContent>
              <w:p w14:paraId="4A5784D3" w14:textId="77777777" w:rsidR="00F716E1" w:rsidRPr="00404C7F" w:rsidRDefault="00FF673C" w:rsidP="00FF673C">
                <w:pPr>
                  <w:pStyle w:val="Heading1"/>
                  <w:outlineLvl w:val="0"/>
                  <w:rPr>
                    <w:rFonts w:ascii="Calibri" w:hAnsi="Calibri" w:cs="Calibri"/>
                    <w:color w:val="262626" w:themeColor="text1" w:themeTint="D9"/>
                    <w:sz w:val="24"/>
                    <w:szCs w:val="24"/>
                  </w:rPr>
                </w:pPr>
                <w:r w:rsidRPr="00404C7F">
                  <w:rPr>
                    <w:rFonts w:ascii="Calibri" w:hAnsi="Calibri" w:cs="Calibri"/>
                    <w:b/>
                    <w:bCs/>
                    <w:color w:val="4B6890" w:themeColor="accent3" w:themeShade="BF"/>
                    <w:sz w:val="24"/>
                    <w:szCs w:val="24"/>
                  </w:rPr>
                  <w:t>EXPERIENCE</w:t>
                </w:r>
              </w:p>
            </w:sdtContent>
          </w:sdt>
          <w:p w14:paraId="51E518E9" w14:textId="04A2B4D9" w:rsidR="00050037" w:rsidRPr="001D2FA8" w:rsidRDefault="00F53B71" w:rsidP="001D2FA8">
            <w:pPr>
              <w:pStyle w:val="NoSpacing"/>
              <w:rPr>
                <w:rFonts w:ascii="Calibri" w:hAnsi="Calibri" w:cs="Calibri"/>
                <w:color w:val="262626" w:themeColor="text1" w:themeTint="D9"/>
              </w:rPr>
            </w:pPr>
            <w:r w:rsidRPr="00404C7F">
              <w:rPr>
                <w:rFonts w:ascii="Calibri" w:hAnsi="Calibri" w:cs="Calibri"/>
                <w:noProof/>
                <w:color w:val="262626" w:themeColor="text1" w:themeTint="D9"/>
              </w:rPr>
              <mc:AlternateContent>
                <mc:Choice Requires="wps">
                  <w:drawing>
                    <wp:inline distT="0" distB="0" distL="0" distR="0" wp14:anchorId="7E60B429" wp14:editId="5DD03EBE">
                      <wp:extent cx="731520" cy="7620"/>
                      <wp:effectExtent l="0" t="0" r="30480" b="3048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20" cy="7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7C2801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7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CDF455D" w14:textId="77777777" w:rsidR="006C6E52" w:rsidRDefault="006C6E52" w:rsidP="006C6E52">
            <w:pPr>
              <w:pStyle w:val="NoSpacing"/>
              <w:numPr>
                <w:ilvl w:val="0"/>
                <w:numId w:val="15"/>
              </w:numPr>
              <w:spacing w:line="240" w:lineRule="auto"/>
            </w:pPr>
            <w:r>
              <w:t>Developing and maintaining databases, and data systems – reorganizing data in a readable format</w:t>
            </w:r>
            <w:r>
              <w:t>.</w:t>
            </w:r>
          </w:p>
          <w:p w14:paraId="19C04021" w14:textId="77777777" w:rsidR="006C6E52" w:rsidRDefault="006C6E52" w:rsidP="006C6E52">
            <w:pPr>
              <w:pStyle w:val="NoSpacing"/>
              <w:numPr>
                <w:ilvl w:val="0"/>
                <w:numId w:val="15"/>
              </w:numPr>
              <w:spacing w:line="240" w:lineRule="auto"/>
            </w:pPr>
            <w:r>
              <w:t xml:space="preserve">Performing analysis to assess the quality and meaning of data </w:t>
            </w:r>
          </w:p>
          <w:p w14:paraId="75C4DD13" w14:textId="77777777" w:rsidR="006C6E52" w:rsidRDefault="006C6E52" w:rsidP="006C6E52">
            <w:pPr>
              <w:pStyle w:val="NoSpacing"/>
              <w:numPr>
                <w:ilvl w:val="0"/>
                <w:numId w:val="15"/>
              </w:numPr>
              <w:spacing w:line="240" w:lineRule="auto"/>
            </w:pPr>
            <w:r>
              <w:t xml:space="preserve">Filtering Data by reviewing reports and performance indicators to identify and correct code problems </w:t>
            </w:r>
          </w:p>
          <w:p w14:paraId="77ACE6A0" w14:textId="77777777" w:rsidR="006C6E52" w:rsidRDefault="006C6E52" w:rsidP="006C6E52">
            <w:pPr>
              <w:pStyle w:val="NoSpacing"/>
              <w:numPr>
                <w:ilvl w:val="0"/>
                <w:numId w:val="15"/>
              </w:numPr>
              <w:spacing w:line="240" w:lineRule="auto"/>
            </w:pPr>
            <w:r>
              <w:t xml:space="preserve">Using statistical tools to identify, analyze, and interpret patterns and trends in complex data sets that could be helpful for the diagnosis and prediction </w:t>
            </w:r>
          </w:p>
          <w:p w14:paraId="2CC25E5D" w14:textId="77777777" w:rsidR="006C6E52" w:rsidRDefault="006C6E52" w:rsidP="006C6E52">
            <w:pPr>
              <w:pStyle w:val="NoSpacing"/>
              <w:numPr>
                <w:ilvl w:val="0"/>
                <w:numId w:val="15"/>
              </w:numPr>
              <w:spacing w:line="240" w:lineRule="auto"/>
            </w:pPr>
            <w:r>
              <w:t xml:space="preserve">Analyzing local, national, and global trends that impact both the organization and the industry </w:t>
            </w:r>
          </w:p>
          <w:p w14:paraId="79D8F5D1" w14:textId="77777777" w:rsidR="00B82185" w:rsidRDefault="006C6E52" w:rsidP="006C6E52">
            <w:pPr>
              <w:pStyle w:val="NoSpacing"/>
              <w:numPr>
                <w:ilvl w:val="0"/>
                <w:numId w:val="15"/>
              </w:numPr>
              <w:spacing w:line="240" w:lineRule="auto"/>
            </w:pPr>
            <w:bookmarkStart w:id="0" w:name="OLE_LINK1"/>
            <w:r>
              <w:t>Preparing reports for the management stating trends, patterns, and predictions using relevant data</w:t>
            </w:r>
            <w:bookmarkEnd w:id="0"/>
          </w:p>
          <w:p w14:paraId="06A3B145" w14:textId="77777777" w:rsidR="00B82185" w:rsidRDefault="00B82185" w:rsidP="006C6E52">
            <w:pPr>
              <w:pStyle w:val="NoSpacing"/>
              <w:numPr>
                <w:ilvl w:val="0"/>
                <w:numId w:val="15"/>
              </w:numPr>
              <w:spacing w:line="240" w:lineRule="auto"/>
            </w:pPr>
            <w:r>
              <w:t xml:space="preserve">Worked in large dataset cleaning, structured and unstructured data mining, big data analysis, and exploratory data analysis. </w:t>
            </w:r>
          </w:p>
          <w:p w14:paraId="7DFE37DA" w14:textId="77777777" w:rsidR="00B82185" w:rsidRPr="00B82185" w:rsidRDefault="00B82185" w:rsidP="006C6E52">
            <w:pPr>
              <w:pStyle w:val="NoSpacing"/>
              <w:numPr>
                <w:ilvl w:val="0"/>
                <w:numId w:val="15"/>
              </w:numPr>
              <w:spacing w:line="240" w:lineRule="auto"/>
            </w:pPr>
            <w:r>
              <w:t>Worked with programmers, engineers, and management heads to identify process improvement opportunities, propose system modifications, and devise data governance strategies.</w:t>
            </w:r>
            <w:r w:rsidRPr="00404C7F">
              <w:rPr>
                <w:rFonts w:ascii="Calibri" w:hAnsi="Calibri" w:cs="Calibri"/>
                <w:noProof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707158F" w14:textId="5A11B088" w:rsidR="001D2FA8" w:rsidRPr="006C6E52" w:rsidRDefault="00B82185" w:rsidP="006C6E52">
            <w:pPr>
              <w:pStyle w:val="NoSpacing"/>
              <w:numPr>
                <w:ilvl w:val="0"/>
                <w:numId w:val="15"/>
              </w:numPr>
              <w:spacing w:line="240" w:lineRule="auto"/>
            </w:pPr>
            <w:r>
              <w:lastRenderedPageBreak/>
              <w:t>Worked with</w:t>
            </w:r>
            <w:r>
              <w:t xml:space="preserve"> large dataset cleaning, structured and unstructured data mining, big data analysis</w:t>
            </w:r>
            <w:r>
              <w:t>.</w:t>
            </w:r>
            <w:r>
              <w:t xml:space="preserve"> </w:t>
            </w:r>
            <w:r w:rsidR="00F51E3E" w:rsidRPr="00404C7F">
              <w:rPr>
                <w:rFonts w:ascii="Calibri" w:hAnsi="Calibri" w:cs="Calibri"/>
                <w:noProof/>
                <w:color w:val="262626" w:themeColor="text1" w:themeTint="D9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50C21F8" wp14:editId="1903DABD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00734F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980E4F3" w14:textId="77777777" w:rsidR="001D2FA8" w:rsidRDefault="001D2FA8" w:rsidP="001D2FA8">
            <w:pPr>
              <w:pStyle w:val="NoSpacing"/>
              <w:rPr>
                <w:rFonts w:ascii="Calibri" w:hAnsi="Calibri" w:cs="Calibri"/>
                <w:b/>
                <w:bCs/>
                <w:color w:val="4B6890" w:themeColor="accent3" w:themeShade="BF"/>
                <w:sz w:val="24"/>
                <w:szCs w:val="24"/>
              </w:rPr>
            </w:pPr>
          </w:p>
          <w:p w14:paraId="71B28801" w14:textId="65D2F7FF" w:rsidR="001D2FA8" w:rsidRPr="001D2FA8" w:rsidRDefault="001D2FA8" w:rsidP="001D2FA8">
            <w:pPr>
              <w:pStyle w:val="NoSpacing"/>
              <w:rPr>
                <w:rFonts w:ascii="Calibri" w:hAnsi="Calibri" w:cs="Calibri"/>
                <w:b/>
                <w:bCs/>
                <w:color w:val="4B6890" w:themeColor="accent3" w:themeShade="BF"/>
                <w:sz w:val="24"/>
                <w:szCs w:val="24"/>
              </w:rPr>
            </w:pPr>
            <w:r w:rsidRPr="001D2FA8">
              <w:rPr>
                <w:rFonts w:ascii="Calibri" w:hAnsi="Calibri" w:cs="Calibri"/>
                <w:b/>
                <w:bCs/>
                <w:color w:val="4B6890" w:themeColor="accent3" w:themeShade="BF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color w:val="4B6890" w:themeColor="accent3" w:themeShade="BF"/>
                <w:sz w:val="24"/>
                <w:szCs w:val="24"/>
              </w:rPr>
              <w:t>R</w:t>
            </w:r>
            <w:r w:rsidRPr="001D2FA8">
              <w:rPr>
                <w:rFonts w:ascii="Calibri" w:hAnsi="Calibri" w:cs="Calibri"/>
                <w:b/>
                <w:bCs/>
                <w:color w:val="4B6890" w:themeColor="accent3" w:themeShade="BF"/>
                <w:sz w:val="24"/>
                <w:szCs w:val="24"/>
              </w:rPr>
              <w:t>OJECTS</w:t>
            </w:r>
          </w:p>
          <w:p w14:paraId="6259DF74" w14:textId="77777777" w:rsidR="001A2812" w:rsidRDefault="001D2FA8" w:rsidP="001D2FA8">
            <w:pPr>
              <w:pStyle w:val="NoSpacing"/>
              <w:rPr>
                <w:rFonts w:ascii="Calibri" w:hAnsi="Calibri" w:cs="Calibri"/>
                <w:color w:val="4C4C4C" w:themeColor="background2" w:themeShade="BF"/>
                <w:sz w:val="22"/>
                <w:szCs w:val="22"/>
              </w:rPr>
            </w:pPr>
            <w:r w:rsidRPr="00404C7F">
              <w:rPr>
                <w:rFonts w:ascii="Calibri" w:hAnsi="Calibri" w:cs="Calibri"/>
                <w:noProof/>
                <w:color w:val="262626" w:themeColor="text1" w:themeTint="D9"/>
              </w:rPr>
              <mc:AlternateContent>
                <mc:Choice Requires="wps">
                  <w:drawing>
                    <wp:inline distT="0" distB="0" distL="0" distR="0" wp14:anchorId="62B2EECB" wp14:editId="43EB44B9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E3DD68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  <w:r w:rsidR="00F43411" w:rsidRPr="00404C7F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br/>
            </w:r>
          </w:p>
          <w:p w14:paraId="6A0DEBD9" w14:textId="6BDC222F" w:rsidR="004A1311" w:rsidRPr="004A1311" w:rsidRDefault="003744E3" w:rsidP="004A1311">
            <w:pPr>
              <w:pStyle w:val="NoSpacing"/>
              <w:numPr>
                <w:ilvl w:val="0"/>
                <w:numId w:val="14"/>
              </w:num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hyperlink r:id="rId14">
              <w:r w:rsidR="002B059C">
                <w:rPr>
                  <w:rFonts w:ascii="Calibri" w:hAnsi="Calibri" w:cs="Calibri"/>
                  <w:b/>
                  <w:bCs/>
                  <w:color w:val="000000" w:themeColor="text1"/>
                  <w:sz w:val="20"/>
                  <w:szCs w:val="20"/>
                </w:rPr>
                <w:t>Health care Application</w:t>
              </w:r>
              <w:r w:rsidR="00166DEA" w:rsidRPr="00CD1642">
                <w:rPr>
                  <w:rFonts w:ascii="Calibri" w:hAnsi="Calibri" w:cs="Calibri"/>
                  <w:b/>
                  <w:bCs/>
                  <w:color w:val="000000" w:themeColor="text1"/>
                  <w:spacing w:val="-1"/>
                  <w:sz w:val="20"/>
                  <w:szCs w:val="20"/>
                </w:rPr>
                <w:t xml:space="preserve"> </w:t>
              </w:r>
              <w:r w:rsidR="00166DEA" w:rsidRPr="00CD1642">
                <w:rPr>
                  <w:rFonts w:ascii="Calibri" w:hAnsi="Calibri" w:cs="Calibri"/>
                  <w:b/>
                  <w:bCs/>
                  <w:color w:val="000000" w:themeColor="text1"/>
                  <w:sz w:val="20"/>
                  <w:szCs w:val="20"/>
                </w:rPr>
                <w:t>(Web</w:t>
              </w:r>
              <w:r w:rsidR="001D2FA8" w:rsidRPr="00CD1642">
                <w:rPr>
                  <w:rFonts w:ascii="Calibri" w:hAnsi="Calibri" w:cs="Calibri"/>
                  <w:b/>
                  <w:bCs/>
                  <w:color w:val="000000" w:themeColor="text1"/>
                  <w:sz w:val="20"/>
                  <w:szCs w:val="20"/>
                </w:rPr>
                <w:t xml:space="preserve"> </w:t>
              </w:r>
              <w:r w:rsidR="00BB3DF4">
                <w:rPr>
                  <w:rFonts w:ascii="Calibri" w:hAnsi="Calibri" w:cs="Calibri"/>
                  <w:b/>
                  <w:bCs/>
                  <w:color w:val="000000" w:themeColor="text1"/>
                  <w:sz w:val="20"/>
                  <w:szCs w:val="20"/>
                </w:rPr>
                <w:t>based</w:t>
              </w:r>
              <w:r w:rsidR="00166DEA" w:rsidRPr="00CD1642">
                <w:rPr>
                  <w:rFonts w:ascii="Calibri" w:hAnsi="Calibri" w:cs="Calibri"/>
                  <w:b/>
                  <w:bCs/>
                  <w:color w:val="000000" w:themeColor="text1"/>
                  <w:sz w:val="20"/>
                  <w:szCs w:val="20"/>
                </w:rPr>
                <w:t>)</w:t>
              </w:r>
              <w:r w:rsidR="00166DEA" w:rsidRPr="00CD1642">
                <w:rPr>
                  <w:rFonts w:ascii="Calibri" w:hAnsi="Calibri" w:cs="Calibri"/>
                  <w:b/>
                  <w:bCs/>
                  <w:color w:val="000000" w:themeColor="text1"/>
                  <w:spacing w:val="-2"/>
                  <w:sz w:val="20"/>
                  <w:szCs w:val="20"/>
                </w:rPr>
                <w:t xml:space="preserve"> </w:t>
              </w:r>
              <w:r w:rsidR="001A2B69">
                <w:rPr>
                  <w:rFonts w:ascii="Calibri" w:hAnsi="Calibri" w:cs="Calibri"/>
                  <w:b/>
                  <w:bCs/>
                  <w:color w:val="000000" w:themeColor="text1"/>
                  <w:spacing w:val="-2"/>
                  <w:sz w:val="20"/>
                  <w:szCs w:val="20"/>
                </w:rPr>
                <w:t>Optima Flow</w:t>
              </w:r>
              <w:r w:rsidR="00CD1642" w:rsidRPr="00CD1642">
                <w:rPr>
                  <w:rFonts w:ascii="Calibri" w:hAnsi="Calibri" w:cs="Calibri"/>
                  <w:b/>
                  <w:bCs/>
                  <w:color w:val="000000" w:themeColor="text1"/>
                  <w:sz w:val="20"/>
                  <w:szCs w:val="20"/>
                </w:rPr>
                <w:t xml:space="preserve">, </w:t>
              </w:r>
              <w:r w:rsidR="00B82185">
                <w:rPr>
                  <w:rFonts w:ascii="Calibri" w:hAnsi="Calibri" w:cs="Calibri"/>
                  <w:b/>
                  <w:bCs/>
                  <w:color w:val="000000" w:themeColor="text1"/>
                  <w:sz w:val="20"/>
                  <w:szCs w:val="20"/>
                </w:rPr>
                <w:t>Data Analyst</w:t>
              </w:r>
              <w:r w:rsidR="00166DEA" w:rsidRPr="00CD1642">
                <w:rPr>
                  <w:rFonts w:ascii="Calibri" w:hAnsi="Calibri" w:cs="Calibri"/>
                  <w:b/>
                  <w:bCs/>
                  <w:color w:val="000000" w:themeColor="text1"/>
                  <w:spacing w:val="-41"/>
                  <w:sz w:val="20"/>
                  <w:szCs w:val="20"/>
                </w:rPr>
                <w:t xml:space="preserve"> </w:t>
              </w:r>
            </w:hyperlink>
            <w:hyperlink r:id="rId15">
              <w:r w:rsidR="00CD1642" w:rsidRPr="00CD1642">
                <w:rPr>
                  <w:rFonts w:ascii="Calibri" w:hAnsi="Calibri" w:cs="Calibri"/>
                  <w:b/>
                  <w:bCs/>
                  <w:color w:val="000000" w:themeColor="text1"/>
                  <w:sz w:val="20"/>
                  <w:szCs w:val="20"/>
                </w:rPr>
                <w:t xml:space="preserve"> E</w:t>
              </w:r>
              <w:r w:rsidR="00166DEA" w:rsidRPr="00CD1642">
                <w:rPr>
                  <w:rFonts w:ascii="Calibri" w:hAnsi="Calibri" w:cs="Calibri"/>
                  <w:b/>
                  <w:bCs/>
                  <w:color w:val="000000" w:themeColor="text1"/>
                  <w:sz w:val="20"/>
                  <w:szCs w:val="20"/>
                </w:rPr>
                <w:t>ngineer</w:t>
              </w:r>
            </w:hyperlink>
          </w:p>
          <w:p w14:paraId="4EA25E36" w14:textId="77777777" w:rsidR="004A1311" w:rsidRPr="004A1311" w:rsidRDefault="006C6E52" w:rsidP="004A1311">
            <w:pPr>
              <w:pStyle w:val="NoSpacing"/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t>Process automation/reduced manual intervention in compiling ETC KPI metrics &amp; strategic project updates</w:t>
            </w:r>
            <w:r w:rsidR="004A1311">
              <w:t>.</w:t>
            </w:r>
          </w:p>
          <w:p w14:paraId="4AD7E6E5" w14:textId="7769DF06" w:rsidR="004A1311" w:rsidRPr="00B82185" w:rsidRDefault="006C6E52" w:rsidP="004A1311">
            <w:pPr>
              <w:pStyle w:val="NoSpacing"/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t>The value proposition is to enhance productivity and efficiency of pre-operations review actions, by standardizing/automating the processes and reducing the time and efforts required to compile the Ops review deck month over month</w:t>
            </w:r>
          </w:p>
          <w:p w14:paraId="339DED81" w14:textId="77777777" w:rsidR="00B82185" w:rsidRPr="004A1311" w:rsidRDefault="00B82185" w:rsidP="00B82185">
            <w:pPr>
              <w:pStyle w:val="NoSpacing"/>
              <w:spacing w:line="240" w:lineRule="auto"/>
              <w:ind w:left="720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  <w:p w14:paraId="2F0A2C39" w14:textId="5E0A411F" w:rsidR="004D1616" w:rsidRDefault="00166DEA" w:rsidP="00B82185">
            <w:pPr>
              <w:pStyle w:val="NoSpacing"/>
              <w:numPr>
                <w:ilvl w:val="0"/>
                <w:numId w:val="14"/>
              </w:num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w w:val="95"/>
                <w:sz w:val="22"/>
                <w:szCs w:val="22"/>
              </w:rPr>
            </w:pPr>
            <w:r w:rsidRPr="004A1311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Data Analytics &amp; Visualization Application</w:t>
            </w:r>
            <w:r w:rsidRPr="004A1311">
              <w:rPr>
                <w:rFonts w:ascii="Calibri" w:hAnsi="Calibri" w:cs="Calibri"/>
                <w:b/>
                <w:bCs/>
                <w:color w:val="000000" w:themeColor="text1"/>
                <w:w w:val="95"/>
                <w:sz w:val="22"/>
                <w:szCs w:val="22"/>
              </w:rPr>
              <w:t xml:space="preserve"> (</w:t>
            </w:r>
            <w:r w:rsidR="00BB3DF4" w:rsidRPr="004A1311">
              <w:rPr>
                <w:rFonts w:ascii="Calibri" w:hAnsi="Calibri" w:cs="Calibri"/>
                <w:b/>
                <w:bCs/>
                <w:color w:val="000000" w:themeColor="text1"/>
                <w:w w:val="95"/>
                <w:sz w:val="22"/>
                <w:szCs w:val="22"/>
              </w:rPr>
              <w:t>Web Based</w:t>
            </w:r>
            <w:r w:rsidRPr="004A1311">
              <w:rPr>
                <w:rFonts w:ascii="Calibri" w:hAnsi="Calibri" w:cs="Calibri"/>
                <w:b/>
                <w:bCs/>
                <w:color w:val="000000" w:themeColor="text1"/>
                <w:w w:val="95"/>
                <w:sz w:val="22"/>
                <w:szCs w:val="22"/>
              </w:rPr>
              <w:t>)</w:t>
            </w:r>
            <w:r w:rsidR="00B82185">
              <w:rPr>
                <w:rFonts w:ascii="Calibri" w:hAnsi="Calibri" w:cs="Calibri"/>
                <w:b/>
                <w:bCs/>
                <w:color w:val="000000" w:themeColor="text1"/>
                <w:w w:val="95"/>
                <w:sz w:val="22"/>
                <w:szCs w:val="22"/>
              </w:rPr>
              <w:t xml:space="preserve"> Data Analyst</w:t>
            </w:r>
          </w:p>
          <w:p w14:paraId="153150B9" w14:textId="77777777" w:rsidR="00B82185" w:rsidRPr="00B82185" w:rsidRDefault="00B82185" w:rsidP="00B82185">
            <w:pPr>
              <w:pStyle w:val="NoSpacing"/>
              <w:numPr>
                <w:ilvl w:val="0"/>
                <w:numId w:val="19"/>
              </w:num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t>A</w:t>
            </w:r>
            <w:r>
              <w:t>nalyze, pre-process the data and produce graphs to get some intel out of</w:t>
            </w:r>
            <w:r>
              <w:t xml:space="preserve"> it</w:t>
            </w:r>
            <w:r>
              <w:t xml:space="preserve"> And we also should be in a position to apply various filters to such data and deep dive into needed portions etc. </w:t>
            </w:r>
          </w:p>
          <w:p w14:paraId="36F91C7A" w14:textId="77777777" w:rsidR="00B82185" w:rsidRPr="00B82185" w:rsidRDefault="00B82185" w:rsidP="00B82185">
            <w:pPr>
              <w:pStyle w:val="NoSpacing"/>
              <w:numPr>
                <w:ilvl w:val="0"/>
                <w:numId w:val="19"/>
              </w:num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t xml:space="preserve">Plot different kinds of graphs for your use case line (Line, Bar, Pie, Scatter plot, etc.). </w:t>
            </w:r>
          </w:p>
          <w:p w14:paraId="79C5D86B" w14:textId="1FF28C32" w:rsidR="00B82185" w:rsidRPr="00B82185" w:rsidRDefault="00B82185" w:rsidP="00B82185">
            <w:pPr>
              <w:pStyle w:val="NoSpacing"/>
              <w:numPr>
                <w:ilvl w:val="0"/>
                <w:numId w:val="19"/>
              </w:num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t>There are different kinds of methods:</w:t>
            </w:r>
          </w:p>
          <w:p w14:paraId="3BC70B53" w14:textId="0DC644A6" w:rsidR="00B82185" w:rsidRPr="004A1311" w:rsidRDefault="00B82185" w:rsidP="00B82185">
            <w:pPr>
              <w:pStyle w:val="NoSpacing"/>
              <w:spacing w:line="240" w:lineRule="auto"/>
              <w:ind w:left="720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t>a. Year Data || b. Month Data || c. String data etc</w:t>
            </w:r>
          </w:p>
          <w:p w14:paraId="0C623428" w14:textId="382AF4CF" w:rsidR="00166DEA" w:rsidRPr="00404C7F" w:rsidRDefault="004D1616" w:rsidP="00B82185">
            <w:pPr>
              <w:pStyle w:val="Heading2"/>
              <w:spacing w:before="6" w:line="242" w:lineRule="exact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</w:t>
            </w:r>
          </w:p>
          <w:p w14:paraId="2E7795DC" w14:textId="77777777" w:rsidR="00166DEA" w:rsidRPr="00404C7F" w:rsidRDefault="00166DEA" w:rsidP="00166DEA">
            <w:pPr>
              <w:pStyle w:val="BodyText"/>
              <w:spacing w:before="9"/>
              <w:ind w:left="1080" w:firstLine="0"/>
              <w:rPr>
                <w:rFonts w:ascii="Calibri" w:hAnsi="Calibri" w:cs="Calibri"/>
                <w:sz w:val="20"/>
                <w:szCs w:val="20"/>
              </w:rPr>
            </w:pPr>
          </w:p>
          <w:p w14:paraId="4262A304" w14:textId="3CBCDCA8" w:rsidR="00405051" w:rsidRPr="00404C7F" w:rsidRDefault="00405051" w:rsidP="00183BA1">
            <w:pPr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</w:pPr>
            <w:r w:rsidRPr="00404C7F">
              <w:rPr>
                <w:rFonts w:ascii="Calibri" w:hAnsi="Calibri" w:cs="Calibri"/>
                <w:noProof/>
                <w:color w:val="262626" w:themeColor="text1" w:themeTint="D9"/>
              </w:rPr>
              <mc:AlternateContent>
                <mc:Choice Requires="wps">
                  <w:drawing>
                    <wp:inline distT="0" distB="0" distL="0" distR="0" wp14:anchorId="65E939F7" wp14:editId="33B852A9">
                      <wp:extent cx="3968496" cy="0"/>
                      <wp:effectExtent l="0" t="0" r="0" b="0"/>
                      <wp:docPr id="15" name="Straight Connector 1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E817B4" id="Straight Connector 1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B75A4B5" w14:textId="3B6D552D" w:rsidR="00405051" w:rsidRPr="00404C7F" w:rsidRDefault="00405051" w:rsidP="00183BA1">
            <w:pPr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</w:pPr>
          </w:p>
          <w:p w14:paraId="039C8BB8" w14:textId="56024AAF" w:rsidR="00405051" w:rsidRPr="00404C7F" w:rsidRDefault="00405051" w:rsidP="00405051">
            <w:pPr>
              <w:pStyle w:val="Heading1"/>
              <w:outlineLvl w:val="0"/>
              <w:rPr>
                <w:rFonts w:ascii="Calibri" w:hAnsi="Calibri" w:cs="Calibri"/>
                <w:color w:val="262626" w:themeColor="text1" w:themeTint="D9"/>
              </w:rPr>
            </w:pPr>
          </w:p>
          <w:p w14:paraId="27F30862" w14:textId="37D460F5" w:rsidR="002D4DEA" w:rsidRPr="00404C7F" w:rsidRDefault="002D4DEA" w:rsidP="00405051">
            <w:pPr>
              <w:rPr>
                <w:rFonts w:ascii="Calibri" w:hAnsi="Calibri" w:cs="Calibri"/>
                <w:color w:val="262626" w:themeColor="text1" w:themeTint="D9"/>
                <w:sz w:val="22"/>
                <w:szCs w:val="22"/>
              </w:rPr>
            </w:pPr>
          </w:p>
        </w:tc>
      </w:tr>
      <w:tr w:rsidR="00E76FE9" w:rsidRPr="00404C7F" w14:paraId="6D9FC924" w14:textId="77777777" w:rsidTr="005D44F0">
        <w:trPr>
          <w:trHeight w:val="16"/>
        </w:trPr>
        <w:tc>
          <w:tcPr>
            <w:tcW w:w="4218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6E22A434" w14:textId="6631FAFA" w:rsidR="002E0D4F" w:rsidRPr="00404C7F" w:rsidRDefault="002E0D4F" w:rsidP="002E0D4F">
            <w:pPr>
              <w:rPr>
                <w:rFonts w:ascii="Calibri" w:hAnsi="Calibri" w:cs="Calibri"/>
                <w:color w:val="262626" w:themeColor="text1" w:themeTint="D9"/>
              </w:rPr>
            </w:pPr>
          </w:p>
        </w:tc>
        <w:tc>
          <w:tcPr>
            <w:tcW w:w="7424" w:type="dxa"/>
            <w:gridSpan w:val="3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42024F0F" w14:textId="0664E970" w:rsidR="00E76FE9" w:rsidRPr="00404C7F" w:rsidRDefault="00E76FE9" w:rsidP="00405051">
            <w:pPr>
              <w:rPr>
                <w:rFonts w:ascii="Calibri" w:hAnsi="Calibri" w:cs="Calibri"/>
                <w:color w:val="262626" w:themeColor="text1" w:themeTint="D9"/>
              </w:rPr>
            </w:pPr>
          </w:p>
        </w:tc>
      </w:tr>
    </w:tbl>
    <w:p w14:paraId="7F579B8A" w14:textId="77777777" w:rsidR="00535F87" w:rsidRPr="00404C7F" w:rsidRDefault="00535F87" w:rsidP="007E1FA8">
      <w:pPr>
        <w:rPr>
          <w:rFonts w:ascii="Calibri" w:hAnsi="Calibri" w:cs="Calibri"/>
        </w:rPr>
      </w:pPr>
    </w:p>
    <w:sectPr w:rsidR="00535F87" w:rsidRPr="00404C7F" w:rsidSect="00D0409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54D6" w14:textId="77777777" w:rsidR="003744E3" w:rsidRDefault="003744E3" w:rsidP="00BA3E51">
      <w:pPr>
        <w:spacing w:line="240" w:lineRule="auto"/>
      </w:pPr>
      <w:r>
        <w:separator/>
      </w:r>
    </w:p>
  </w:endnote>
  <w:endnote w:type="continuationSeparator" w:id="0">
    <w:p w14:paraId="32C2EBB3" w14:textId="77777777" w:rsidR="003744E3" w:rsidRDefault="003744E3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A1086" w14:textId="77777777" w:rsidR="00B82185" w:rsidRDefault="00B82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5B40" w14:textId="04936A3A" w:rsidR="00B82185" w:rsidRDefault="00B8218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65EEB1E" wp14:editId="7312BC7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3" name="MSIPCMe3394a609d6fba446f4a567b" descr="{&quot;HashCode&quot;:2822061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B838B5" w14:textId="4147F4FC" w:rsidR="00B82185" w:rsidRPr="00B82185" w:rsidRDefault="00B82185" w:rsidP="00B82185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B82185">
                            <w:rPr>
                              <w:rFonts w:ascii="Calibri" w:hAnsi="Calibri" w:cs="Calibri"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5EEB1E" id="_x0000_t202" coordsize="21600,21600" o:spt="202" path="m,l,21600r21600,l21600,xe">
              <v:stroke joinstyle="miter"/>
              <v:path gradientshapeok="t" o:connecttype="rect"/>
            </v:shapetype>
            <v:shape id="MSIPCMe3394a609d6fba446f4a567b" o:spid="_x0000_s1027" type="#_x0000_t202" alt="{&quot;HashCode&quot;:28220616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" o:allowincell="f" filled="f" stroked="f" strokeweight=".5pt">
              <v:fill o:detectmouseclick="t"/>
              <v:textbox inset="20pt,0,,0">
                <w:txbxContent>
                  <w:p w14:paraId="18B838B5" w14:textId="4147F4FC" w:rsidR="00B82185" w:rsidRPr="00B82185" w:rsidRDefault="00B82185" w:rsidP="00B82185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B82185">
                      <w:rPr>
                        <w:rFonts w:ascii="Calibri" w:hAnsi="Calibri" w:cs="Calibri"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B385" w14:textId="77777777" w:rsidR="00B82185" w:rsidRDefault="00B82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5A73" w14:textId="77777777" w:rsidR="003744E3" w:rsidRDefault="003744E3" w:rsidP="00BA3E51">
      <w:pPr>
        <w:spacing w:line="240" w:lineRule="auto"/>
      </w:pPr>
      <w:r>
        <w:separator/>
      </w:r>
    </w:p>
  </w:footnote>
  <w:footnote w:type="continuationSeparator" w:id="0">
    <w:p w14:paraId="4B0EBCCF" w14:textId="77777777" w:rsidR="003744E3" w:rsidRDefault="003744E3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4A7F3" w14:textId="77777777" w:rsidR="00B82185" w:rsidRDefault="00B82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C563" w14:textId="1324BDB8" w:rsidR="00B82185" w:rsidRDefault="00B821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8EEFB3" wp14:editId="4A4E06D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2" name="MSIPCM8e7044bcb338e479cb078831" descr="{&quot;HashCode&quot;:25806859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B3E38F" w14:textId="44923266" w:rsidR="00B82185" w:rsidRPr="00B82185" w:rsidRDefault="00B82185" w:rsidP="00B82185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B82185">
                            <w:rPr>
                              <w:rFonts w:ascii="Calibri" w:hAnsi="Calibri" w:cs="Calibri"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EEFB3" id="_x0000_t202" coordsize="21600,21600" o:spt="202" path="m,l,21600r21600,l21600,xe">
              <v:stroke joinstyle="miter"/>
              <v:path gradientshapeok="t" o:connecttype="rect"/>
            </v:shapetype>
            <v:shape id="MSIPCM8e7044bcb338e479cb078831" o:spid="_x0000_s1026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6EB3E38F" w14:textId="44923266" w:rsidR="00B82185" w:rsidRPr="00B82185" w:rsidRDefault="00B82185" w:rsidP="00B82185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B82185">
                      <w:rPr>
                        <w:rFonts w:ascii="Calibri" w:hAnsi="Calibri" w:cs="Calibri"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DDD06" w14:textId="77777777" w:rsidR="00B82185" w:rsidRDefault="00B82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8" type="#_x0000_t75" alt="Bubble icon" style="width:1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" o:bullet="t">
        <v:imagedata r:id="rId1" o:title="" croptop="-4463f"/>
      </v:shape>
    </w:pict>
  </w:numPicBullet>
  <w:numPicBullet w:numPicBulletId="1">
    <w:pict>
      <v:shape id="_x0000_i1309" type="#_x0000_t75" alt="Phone icon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" o:bullet="t">
        <v:imagedata r:id="rId2" o:title="" croptop="-2357f" cropbottom="-1414f" cropleft="-4629f" cropright="-5603f"/>
      </v:shape>
    </w:pict>
  </w:numPicBullet>
  <w:abstractNum w:abstractNumId="0" w15:restartNumberingAfterBreak="0">
    <w:nsid w:val="06A51D3A"/>
    <w:multiLevelType w:val="hybridMultilevel"/>
    <w:tmpl w:val="E332B5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34C0D1C"/>
    <w:multiLevelType w:val="hybridMultilevel"/>
    <w:tmpl w:val="105AC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D77BFE"/>
    <w:multiLevelType w:val="hybridMultilevel"/>
    <w:tmpl w:val="0F72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7C7F"/>
    <w:multiLevelType w:val="hybridMultilevel"/>
    <w:tmpl w:val="EC60C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080102"/>
    <w:multiLevelType w:val="hybridMultilevel"/>
    <w:tmpl w:val="9C24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75531"/>
    <w:multiLevelType w:val="hybridMultilevel"/>
    <w:tmpl w:val="0450AD8A"/>
    <w:lvl w:ilvl="0" w:tplc="F85EEA24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spacing w:val="-2"/>
        <w:w w:val="92"/>
        <w:sz w:val="15"/>
        <w:szCs w:val="15"/>
        <w:lang w:val="en-US" w:eastAsia="en-US" w:bidi="en-US"/>
      </w:rPr>
    </w:lvl>
    <w:lvl w:ilvl="1" w:tplc="1A64EC70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en-US"/>
      </w:rPr>
    </w:lvl>
    <w:lvl w:ilvl="2" w:tplc="181AE7D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3" w:tplc="9EB87D00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en-US"/>
      </w:rPr>
    </w:lvl>
    <w:lvl w:ilvl="4" w:tplc="C75A3A42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en-US"/>
      </w:rPr>
    </w:lvl>
    <w:lvl w:ilvl="5" w:tplc="7C9E1B7C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en-US"/>
      </w:rPr>
    </w:lvl>
    <w:lvl w:ilvl="6" w:tplc="AA76EB68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7" w:tplc="B680F5E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en-US"/>
      </w:rPr>
    </w:lvl>
    <w:lvl w:ilvl="8" w:tplc="5232D9F0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34F554F"/>
    <w:multiLevelType w:val="hybridMultilevel"/>
    <w:tmpl w:val="FFB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DFA"/>
    <w:multiLevelType w:val="hybridMultilevel"/>
    <w:tmpl w:val="F84E831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47304EC"/>
    <w:multiLevelType w:val="hybridMultilevel"/>
    <w:tmpl w:val="D51C2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B58FE"/>
    <w:multiLevelType w:val="hybridMultilevel"/>
    <w:tmpl w:val="B306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F19ED"/>
    <w:multiLevelType w:val="hybridMultilevel"/>
    <w:tmpl w:val="93722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42893"/>
    <w:multiLevelType w:val="hybridMultilevel"/>
    <w:tmpl w:val="A3B6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B1B2B"/>
    <w:multiLevelType w:val="hybridMultilevel"/>
    <w:tmpl w:val="12628414"/>
    <w:lvl w:ilvl="0" w:tplc="9CE6A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A297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EC7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666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C2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C6DF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FE9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E23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67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3F57DC"/>
    <w:multiLevelType w:val="hybridMultilevel"/>
    <w:tmpl w:val="4754DCB8"/>
    <w:lvl w:ilvl="0" w:tplc="008C42E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B91CE8"/>
    <w:multiLevelType w:val="multilevel"/>
    <w:tmpl w:val="662A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1511DF"/>
    <w:multiLevelType w:val="hybridMultilevel"/>
    <w:tmpl w:val="BB0E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22879"/>
    <w:multiLevelType w:val="hybridMultilevel"/>
    <w:tmpl w:val="E630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5E0A72"/>
    <w:multiLevelType w:val="hybridMultilevel"/>
    <w:tmpl w:val="AF4C8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9019266">
    <w:abstractNumId w:val="15"/>
  </w:num>
  <w:num w:numId="2" w16cid:durableId="1127356461">
    <w:abstractNumId w:val="8"/>
  </w:num>
  <w:num w:numId="3" w16cid:durableId="558782445">
    <w:abstractNumId w:val="10"/>
  </w:num>
  <w:num w:numId="4" w16cid:durableId="343745417">
    <w:abstractNumId w:val="12"/>
  </w:num>
  <w:num w:numId="5" w16cid:durableId="922639481">
    <w:abstractNumId w:val="11"/>
  </w:num>
  <w:num w:numId="6" w16cid:durableId="290521685">
    <w:abstractNumId w:val="5"/>
  </w:num>
  <w:num w:numId="7" w16cid:durableId="81293759">
    <w:abstractNumId w:val="7"/>
  </w:num>
  <w:num w:numId="8" w16cid:durableId="2026589613">
    <w:abstractNumId w:val="3"/>
  </w:num>
  <w:num w:numId="9" w16cid:durableId="949698337">
    <w:abstractNumId w:val="1"/>
  </w:num>
  <w:num w:numId="10" w16cid:durableId="2018388555">
    <w:abstractNumId w:val="18"/>
  </w:num>
  <w:num w:numId="11" w16cid:durableId="1845317293">
    <w:abstractNumId w:val="14"/>
  </w:num>
  <w:num w:numId="12" w16cid:durableId="1692490324">
    <w:abstractNumId w:val="17"/>
  </w:num>
  <w:num w:numId="13" w16cid:durableId="894464985">
    <w:abstractNumId w:val="0"/>
  </w:num>
  <w:num w:numId="14" w16cid:durableId="1833791057">
    <w:abstractNumId w:val="13"/>
  </w:num>
  <w:num w:numId="15" w16cid:durableId="2089225493">
    <w:abstractNumId w:val="6"/>
  </w:num>
  <w:num w:numId="16" w16cid:durableId="648217200">
    <w:abstractNumId w:val="9"/>
  </w:num>
  <w:num w:numId="17" w16cid:durableId="2060862680">
    <w:abstractNumId w:val="16"/>
  </w:num>
  <w:num w:numId="18" w16cid:durableId="463548606">
    <w:abstractNumId w:val="2"/>
  </w:num>
  <w:num w:numId="19" w16cid:durableId="564100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273"/>
    <w:rsid w:val="0002095F"/>
    <w:rsid w:val="000322A9"/>
    <w:rsid w:val="00041F8A"/>
    <w:rsid w:val="00045F2E"/>
    <w:rsid w:val="00050037"/>
    <w:rsid w:val="000529EF"/>
    <w:rsid w:val="00055BBC"/>
    <w:rsid w:val="000567F2"/>
    <w:rsid w:val="00073BF3"/>
    <w:rsid w:val="00081B51"/>
    <w:rsid w:val="0008410E"/>
    <w:rsid w:val="000A6E00"/>
    <w:rsid w:val="000C7293"/>
    <w:rsid w:val="000D3891"/>
    <w:rsid w:val="000F3FE2"/>
    <w:rsid w:val="000F7E94"/>
    <w:rsid w:val="00113451"/>
    <w:rsid w:val="00123FEC"/>
    <w:rsid w:val="00125F9F"/>
    <w:rsid w:val="00140582"/>
    <w:rsid w:val="00144334"/>
    <w:rsid w:val="00150102"/>
    <w:rsid w:val="001622A5"/>
    <w:rsid w:val="00166DEA"/>
    <w:rsid w:val="00173B36"/>
    <w:rsid w:val="00177BCB"/>
    <w:rsid w:val="00183BA1"/>
    <w:rsid w:val="00186479"/>
    <w:rsid w:val="001A2812"/>
    <w:rsid w:val="001A2B69"/>
    <w:rsid w:val="001A4994"/>
    <w:rsid w:val="001D2FA8"/>
    <w:rsid w:val="001E5794"/>
    <w:rsid w:val="001E7BCF"/>
    <w:rsid w:val="001F39C1"/>
    <w:rsid w:val="001F6D5E"/>
    <w:rsid w:val="002038F6"/>
    <w:rsid w:val="00217454"/>
    <w:rsid w:val="0022090E"/>
    <w:rsid w:val="0022200A"/>
    <w:rsid w:val="002251C8"/>
    <w:rsid w:val="0023600D"/>
    <w:rsid w:val="00241482"/>
    <w:rsid w:val="00244D69"/>
    <w:rsid w:val="0024631A"/>
    <w:rsid w:val="00261E7B"/>
    <w:rsid w:val="00272302"/>
    <w:rsid w:val="002724BA"/>
    <w:rsid w:val="00276F27"/>
    <w:rsid w:val="00293BB8"/>
    <w:rsid w:val="002940EA"/>
    <w:rsid w:val="002954B8"/>
    <w:rsid w:val="002A1671"/>
    <w:rsid w:val="002A4A92"/>
    <w:rsid w:val="002B059C"/>
    <w:rsid w:val="002B0852"/>
    <w:rsid w:val="002C0662"/>
    <w:rsid w:val="002C559D"/>
    <w:rsid w:val="002C7F09"/>
    <w:rsid w:val="002D4DEA"/>
    <w:rsid w:val="002D5478"/>
    <w:rsid w:val="002E0D4F"/>
    <w:rsid w:val="00320ECB"/>
    <w:rsid w:val="003220EC"/>
    <w:rsid w:val="00337EFD"/>
    <w:rsid w:val="00344FC0"/>
    <w:rsid w:val="00356F1D"/>
    <w:rsid w:val="003657A2"/>
    <w:rsid w:val="003744E3"/>
    <w:rsid w:val="00377A0D"/>
    <w:rsid w:val="00382737"/>
    <w:rsid w:val="003B5C6D"/>
    <w:rsid w:val="003B7EEB"/>
    <w:rsid w:val="003C03DF"/>
    <w:rsid w:val="003D1F29"/>
    <w:rsid w:val="003E02DA"/>
    <w:rsid w:val="003E1692"/>
    <w:rsid w:val="003E45E3"/>
    <w:rsid w:val="003E7783"/>
    <w:rsid w:val="00402BA1"/>
    <w:rsid w:val="00404C7F"/>
    <w:rsid w:val="00405051"/>
    <w:rsid w:val="0043112C"/>
    <w:rsid w:val="004328C9"/>
    <w:rsid w:val="00442A0E"/>
    <w:rsid w:val="00443C70"/>
    <w:rsid w:val="00445273"/>
    <w:rsid w:val="00452424"/>
    <w:rsid w:val="00463AD5"/>
    <w:rsid w:val="00464DCE"/>
    <w:rsid w:val="004712CA"/>
    <w:rsid w:val="004A1116"/>
    <w:rsid w:val="004A1311"/>
    <w:rsid w:val="004A4C74"/>
    <w:rsid w:val="004A6838"/>
    <w:rsid w:val="004B24FE"/>
    <w:rsid w:val="004C0FE6"/>
    <w:rsid w:val="004C1CB6"/>
    <w:rsid w:val="004C3489"/>
    <w:rsid w:val="004D1616"/>
    <w:rsid w:val="004E5226"/>
    <w:rsid w:val="004E6AB2"/>
    <w:rsid w:val="004E70E8"/>
    <w:rsid w:val="004F5AE7"/>
    <w:rsid w:val="00505D42"/>
    <w:rsid w:val="0051068D"/>
    <w:rsid w:val="00535BD5"/>
    <w:rsid w:val="00535F87"/>
    <w:rsid w:val="00550FED"/>
    <w:rsid w:val="00564622"/>
    <w:rsid w:val="005764FD"/>
    <w:rsid w:val="005A288A"/>
    <w:rsid w:val="005A3E0B"/>
    <w:rsid w:val="005B3227"/>
    <w:rsid w:val="005C0666"/>
    <w:rsid w:val="005C7BE2"/>
    <w:rsid w:val="005D44F0"/>
    <w:rsid w:val="005E6C52"/>
    <w:rsid w:val="00640630"/>
    <w:rsid w:val="0068094B"/>
    <w:rsid w:val="00686284"/>
    <w:rsid w:val="006A36D7"/>
    <w:rsid w:val="006C6E52"/>
    <w:rsid w:val="006C7864"/>
    <w:rsid w:val="006E1FD7"/>
    <w:rsid w:val="0073402D"/>
    <w:rsid w:val="00744028"/>
    <w:rsid w:val="00756782"/>
    <w:rsid w:val="00792D43"/>
    <w:rsid w:val="00794F6E"/>
    <w:rsid w:val="007969E0"/>
    <w:rsid w:val="007A2F0B"/>
    <w:rsid w:val="007B30FE"/>
    <w:rsid w:val="007B7A61"/>
    <w:rsid w:val="007D3B84"/>
    <w:rsid w:val="007E1FA8"/>
    <w:rsid w:val="007E3E2C"/>
    <w:rsid w:val="007E6083"/>
    <w:rsid w:val="007F5672"/>
    <w:rsid w:val="007F7AF7"/>
    <w:rsid w:val="008021CF"/>
    <w:rsid w:val="008448FB"/>
    <w:rsid w:val="00855181"/>
    <w:rsid w:val="008570F4"/>
    <w:rsid w:val="00882F23"/>
    <w:rsid w:val="0089047A"/>
    <w:rsid w:val="00892DA9"/>
    <w:rsid w:val="00897181"/>
    <w:rsid w:val="008A0DCB"/>
    <w:rsid w:val="008A1020"/>
    <w:rsid w:val="008A1250"/>
    <w:rsid w:val="008A1FCF"/>
    <w:rsid w:val="008B1112"/>
    <w:rsid w:val="008B159F"/>
    <w:rsid w:val="008B60DF"/>
    <w:rsid w:val="008C47B2"/>
    <w:rsid w:val="008C78F5"/>
    <w:rsid w:val="008D3AF2"/>
    <w:rsid w:val="008D46D4"/>
    <w:rsid w:val="008E6222"/>
    <w:rsid w:val="008F441D"/>
    <w:rsid w:val="00914419"/>
    <w:rsid w:val="009264C2"/>
    <w:rsid w:val="00962E61"/>
    <w:rsid w:val="009667CD"/>
    <w:rsid w:val="00973495"/>
    <w:rsid w:val="00973852"/>
    <w:rsid w:val="00986331"/>
    <w:rsid w:val="009A6667"/>
    <w:rsid w:val="009B1341"/>
    <w:rsid w:val="009B261D"/>
    <w:rsid w:val="009C7105"/>
    <w:rsid w:val="009D032A"/>
    <w:rsid w:val="009E0CF1"/>
    <w:rsid w:val="00A02A22"/>
    <w:rsid w:val="00A122BB"/>
    <w:rsid w:val="00A165B2"/>
    <w:rsid w:val="00A37F9E"/>
    <w:rsid w:val="00A43481"/>
    <w:rsid w:val="00A463E7"/>
    <w:rsid w:val="00A53B8B"/>
    <w:rsid w:val="00A55B26"/>
    <w:rsid w:val="00A67F4D"/>
    <w:rsid w:val="00AA561C"/>
    <w:rsid w:val="00AB7FE5"/>
    <w:rsid w:val="00AC1E5A"/>
    <w:rsid w:val="00AC2162"/>
    <w:rsid w:val="00AC3029"/>
    <w:rsid w:val="00AC7534"/>
    <w:rsid w:val="00AD30D0"/>
    <w:rsid w:val="00AE4E3E"/>
    <w:rsid w:val="00B0405E"/>
    <w:rsid w:val="00B056D5"/>
    <w:rsid w:val="00B305A4"/>
    <w:rsid w:val="00B379E8"/>
    <w:rsid w:val="00B5016F"/>
    <w:rsid w:val="00B54AD3"/>
    <w:rsid w:val="00B6276E"/>
    <w:rsid w:val="00B62B99"/>
    <w:rsid w:val="00B643D0"/>
    <w:rsid w:val="00B65398"/>
    <w:rsid w:val="00B71E93"/>
    <w:rsid w:val="00B82185"/>
    <w:rsid w:val="00B87E22"/>
    <w:rsid w:val="00B91526"/>
    <w:rsid w:val="00B94801"/>
    <w:rsid w:val="00BA3E51"/>
    <w:rsid w:val="00BB3142"/>
    <w:rsid w:val="00BB3DF4"/>
    <w:rsid w:val="00BB5D36"/>
    <w:rsid w:val="00BD6049"/>
    <w:rsid w:val="00BE5B15"/>
    <w:rsid w:val="00BF2859"/>
    <w:rsid w:val="00C155FC"/>
    <w:rsid w:val="00C2452B"/>
    <w:rsid w:val="00C532FC"/>
    <w:rsid w:val="00C55E88"/>
    <w:rsid w:val="00C630DF"/>
    <w:rsid w:val="00C75D84"/>
    <w:rsid w:val="00C857CB"/>
    <w:rsid w:val="00C93D63"/>
    <w:rsid w:val="00CA5CD9"/>
    <w:rsid w:val="00CD1642"/>
    <w:rsid w:val="00CD7E3C"/>
    <w:rsid w:val="00CF7A1D"/>
    <w:rsid w:val="00D04093"/>
    <w:rsid w:val="00D0794D"/>
    <w:rsid w:val="00D140DF"/>
    <w:rsid w:val="00D20489"/>
    <w:rsid w:val="00D21750"/>
    <w:rsid w:val="00D2179C"/>
    <w:rsid w:val="00D40CBB"/>
    <w:rsid w:val="00D666BB"/>
    <w:rsid w:val="00D7083F"/>
    <w:rsid w:val="00D719B8"/>
    <w:rsid w:val="00D720DF"/>
    <w:rsid w:val="00D72663"/>
    <w:rsid w:val="00D86A21"/>
    <w:rsid w:val="00D92ED4"/>
    <w:rsid w:val="00D94ABF"/>
    <w:rsid w:val="00DA33FA"/>
    <w:rsid w:val="00DB0BD2"/>
    <w:rsid w:val="00DC0798"/>
    <w:rsid w:val="00DD7E26"/>
    <w:rsid w:val="00E06128"/>
    <w:rsid w:val="00E17E52"/>
    <w:rsid w:val="00E20245"/>
    <w:rsid w:val="00E20B5F"/>
    <w:rsid w:val="00E24961"/>
    <w:rsid w:val="00E31421"/>
    <w:rsid w:val="00E40EB0"/>
    <w:rsid w:val="00E4379F"/>
    <w:rsid w:val="00E47F4A"/>
    <w:rsid w:val="00E60236"/>
    <w:rsid w:val="00E65596"/>
    <w:rsid w:val="00E72DE7"/>
    <w:rsid w:val="00E74DB4"/>
    <w:rsid w:val="00E76FE9"/>
    <w:rsid w:val="00EA0042"/>
    <w:rsid w:val="00EB17DE"/>
    <w:rsid w:val="00EB1D1B"/>
    <w:rsid w:val="00EC6BDB"/>
    <w:rsid w:val="00ED6CB5"/>
    <w:rsid w:val="00F0664D"/>
    <w:rsid w:val="00F1002D"/>
    <w:rsid w:val="00F204AB"/>
    <w:rsid w:val="00F3681B"/>
    <w:rsid w:val="00F36875"/>
    <w:rsid w:val="00F43411"/>
    <w:rsid w:val="00F51E3E"/>
    <w:rsid w:val="00F53B71"/>
    <w:rsid w:val="00F545CC"/>
    <w:rsid w:val="00F716E1"/>
    <w:rsid w:val="00F862E5"/>
    <w:rsid w:val="00F908C3"/>
    <w:rsid w:val="00F91753"/>
    <w:rsid w:val="00F93E4A"/>
    <w:rsid w:val="00FB1F01"/>
    <w:rsid w:val="00FB3503"/>
    <w:rsid w:val="00FC0C17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2DB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021CF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7D3B84"/>
  </w:style>
  <w:style w:type="paragraph" w:styleId="BodyText">
    <w:name w:val="Body Text"/>
    <w:basedOn w:val="Normal"/>
    <w:link w:val="BodyTextChar"/>
    <w:uiPriority w:val="1"/>
    <w:qFormat/>
    <w:rsid w:val="00166DEA"/>
    <w:pPr>
      <w:widowControl w:val="0"/>
      <w:autoSpaceDE w:val="0"/>
      <w:autoSpaceDN w:val="0"/>
      <w:spacing w:before="54" w:after="0" w:line="240" w:lineRule="auto"/>
      <w:ind w:left="840" w:hanging="360"/>
    </w:pPr>
    <w:rPr>
      <w:rFonts w:ascii="Book Antiqua" w:eastAsia="Book Antiqua" w:hAnsi="Book Antiqua" w:cs="Book Antiqua"/>
      <w:color w:val="auto"/>
      <w:sz w:val="15"/>
      <w:szCs w:val="15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66DEA"/>
    <w:rPr>
      <w:rFonts w:ascii="Book Antiqua" w:eastAsia="Book Antiqua" w:hAnsi="Book Antiqua" w:cs="Book Antiqua"/>
      <w:color w:val="auto"/>
      <w:sz w:val="15"/>
      <w:szCs w:val="15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C0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findersmarketplace.com/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indersmarketplace.com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ani%20reddy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2346B4559E4D6CBFBDAF6E5BC1E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6899D-9ED9-4BA2-ABDE-F1237A5353C5}"/>
      </w:docPartPr>
      <w:docPartBody>
        <w:p w:rsidR="0079237B" w:rsidRDefault="007C2293">
          <w:pPr>
            <w:pStyle w:val="782346B4559E4D6CBFBDAF6E5BC1EEF0"/>
          </w:pPr>
          <w:r w:rsidRPr="00173B36">
            <w:t>CONTACT</w:t>
          </w:r>
        </w:p>
      </w:docPartBody>
    </w:docPart>
    <w:docPart>
      <w:docPartPr>
        <w:name w:val="F6EA09BF29E74BCC81C7F75674FF2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7718F-9C68-4EF3-80C2-EE3B636C169D}"/>
      </w:docPartPr>
      <w:docPartBody>
        <w:p w:rsidR="0079237B" w:rsidRDefault="007C2293">
          <w:pPr>
            <w:pStyle w:val="F6EA09BF29E74BCC81C7F75674FF2B06"/>
          </w:pPr>
          <w:r w:rsidRPr="00173B36">
            <w:t>PROFILE</w:t>
          </w:r>
        </w:p>
      </w:docPartBody>
    </w:docPart>
    <w:docPart>
      <w:docPartPr>
        <w:name w:val="31DE70CF0B554F66B2BC0AAA87141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8EE32-504E-4BDC-BB64-B24EE5B2460E}"/>
      </w:docPartPr>
      <w:docPartBody>
        <w:p w:rsidR="0079237B" w:rsidRDefault="007C2293">
          <w:pPr>
            <w:pStyle w:val="31DE70CF0B554F66B2BC0AAA87141F5D"/>
          </w:pPr>
          <w:r w:rsidRPr="00173B36">
            <w:t>SKILLS</w:t>
          </w:r>
        </w:p>
      </w:docPartBody>
    </w:docPart>
    <w:docPart>
      <w:docPartPr>
        <w:name w:val="192C8440716A4075BD296C4F2A185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EC4F5-43EA-42E9-A996-B5467F5F0395}"/>
      </w:docPartPr>
      <w:docPartBody>
        <w:p w:rsidR="0079237B" w:rsidRDefault="007C2293">
          <w:pPr>
            <w:pStyle w:val="192C8440716A4075BD296C4F2A185B87"/>
          </w:pPr>
          <w:r w:rsidRPr="00173B36">
            <w:t>EXPERIENCE</w:t>
          </w:r>
        </w:p>
      </w:docPartBody>
    </w:docPart>
    <w:docPart>
      <w:docPartPr>
        <w:name w:val="D92B609EB0244FB685A8207FF012A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6F2BD-E529-4AC5-A617-B4FDD59AAC5E}"/>
      </w:docPartPr>
      <w:docPartBody>
        <w:p w:rsidR="00E743B4" w:rsidRDefault="002575C1" w:rsidP="002575C1">
          <w:pPr>
            <w:pStyle w:val="D92B609EB0244FB685A8207FF012AB02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587186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293"/>
    <w:rsid w:val="0002008F"/>
    <w:rsid w:val="001F5CB3"/>
    <w:rsid w:val="002575C1"/>
    <w:rsid w:val="002848C3"/>
    <w:rsid w:val="002D31B7"/>
    <w:rsid w:val="00307E1D"/>
    <w:rsid w:val="003677EE"/>
    <w:rsid w:val="00377C2F"/>
    <w:rsid w:val="00387B64"/>
    <w:rsid w:val="004414C0"/>
    <w:rsid w:val="0052779F"/>
    <w:rsid w:val="005C2753"/>
    <w:rsid w:val="0069505C"/>
    <w:rsid w:val="006C395F"/>
    <w:rsid w:val="007230FC"/>
    <w:rsid w:val="007673CC"/>
    <w:rsid w:val="0079237B"/>
    <w:rsid w:val="007A1AB1"/>
    <w:rsid w:val="007A2DC0"/>
    <w:rsid w:val="007C2293"/>
    <w:rsid w:val="00806025"/>
    <w:rsid w:val="00872903"/>
    <w:rsid w:val="00962C4A"/>
    <w:rsid w:val="009A3FA6"/>
    <w:rsid w:val="009C5CC9"/>
    <w:rsid w:val="009E5511"/>
    <w:rsid w:val="00A10B6B"/>
    <w:rsid w:val="00A50827"/>
    <w:rsid w:val="00AE0849"/>
    <w:rsid w:val="00B930D0"/>
    <w:rsid w:val="00C424F7"/>
    <w:rsid w:val="00CA3884"/>
    <w:rsid w:val="00D728D5"/>
    <w:rsid w:val="00DF381A"/>
    <w:rsid w:val="00E563A8"/>
    <w:rsid w:val="00E703CA"/>
    <w:rsid w:val="00E743B4"/>
    <w:rsid w:val="00F74BCF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2B609EB0244FB685A8207FF012AB02">
    <w:name w:val="D92B609EB0244FB685A8207FF012AB02"/>
    <w:rsid w:val="002575C1"/>
    <w:rPr>
      <w:lang w:val="en-US" w:eastAsia="en-US"/>
    </w:rPr>
  </w:style>
  <w:style w:type="paragraph" w:customStyle="1" w:styleId="782346B4559E4D6CBFBDAF6E5BC1EEF0">
    <w:name w:val="782346B4559E4D6CBFBDAF6E5BC1EEF0"/>
  </w:style>
  <w:style w:type="paragraph" w:customStyle="1" w:styleId="F6EA09BF29E74BCC81C7F75674FF2B06">
    <w:name w:val="F6EA09BF29E74BCC81C7F75674FF2B06"/>
  </w:style>
  <w:style w:type="paragraph" w:customStyle="1" w:styleId="31DE70CF0B554F66B2BC0AAA87141F5D">
    <w:name w:val="31DE70CF0B554F66B2BC0AAA87141F5D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192C8440716A4075BD296C4F2A185B87">
    <w:name w:val="192C8440716A4075BD296C4F2A185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CC8D5EF-7433-4947-B617-4F5A23481F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2021-11-28T11:04:00Z</dcterms:created>
  <dcterms:modified xsi:type="dcterms:W3CDTF">2022-06-18T14:00:00Z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64f15cc0-f3e1-4c7f-9487-543579084cb0</vt:lpwstr>
  </property>
  <property fmtid="{D5CDD505-2E9C-101B-9397-08002B2CF9AE}" pid="4" name="CLASSIFICATION">
    <vt:lpwstr>TT-DC-3</vt:lpwstr>
  </property>
  <property fmtid="{D5CDD505-2E9C-101B-9397-08002B2CF9AE}" pid="5" name="MSIP_Label_162b2348-a379-47d7-bf25-1402d7b08038_Enabled">
    <vt:lpwstr>true</vt:lpwstr>
  </property>
  <property fmtid="{D5CDD505-2E9C-101B-9397-08002B2CF9AE}" pid="6" name="MSIP_Label_162b2348-a379-47d7-bf25-1402d7b08038_SetDate">
    <vt:lpwstr>2022-03-04T17:39:09Z</vt:lpwstr>
  </property>
  <property fmtid="{D5CDD505-2E9C-101B-9397-08002B2CF9AE}" pid="7" name="MSIP_Label_162b2348-a379-47d7-bf25-1402d7b08038_Method">
    <vt:lpwstr>Standard</vt:lpwstr>
  </property>
  <property fmtid="{D5CDD505-2E9C-101B-9397-08002B2CF9AE}" pid="8" name="MSIP_Label_162b2348-a379-47d7-bf25-1402d7b08038_Name">
    <vt:lpwstr>Business</vt:lpwstr>
  </property>
  <property fmtid="{D5CDD505-2E9C-101B-9397-08002B2CF9AE}" pid="9" name="MSIP_Label_162b2348-a379-47d7-bf25-1402d7b08038_SiteId">
    <vt:lpwstr>abf9983b-ca77-4f20-9633-ca9c5a847041</vt:lpwstr>
  </property>
  <property fmtid="{D5CDD505-2E9C-101B-9397-08002B2CF9AE}" pid="10" name="MSIP_Label_162b2348-a379-47d7-bf25-1402d7b08038_ActionId">
    <vt:lpwstr>6a763c12-26b6-49f7-8413-1327f081b366</vt:lpwstr>
  </property>
  <property fmtid="{D5CDD505-2E9C-101B-9397-08002B2CF9AE}" pid="11" name="MSIP_Label_162b2348-a379-47d7-bf25-1402d7b08038_ContentBits">
    <vt:lpwstr>0</vt:lpwstr>
  </property>
  <property fmtid="{D5CDD505-2E9C-101B-9397-08002B2CF9AE}" pid="12" name="MSIP_Label_37874100-6000-43b6-a204-2d77792600b9_Enabled">
    <vt:lpwstr>true</vt:lpwstr>
  </property>
  <property fmtid="{D5CDD505-2E9C-101B-9397-08002B2CF9AE}" pid="13" name="MSIP_Label_37874100-6000-43b6-a204-2d77792600b9_SetDate">
    <vt:lpwstr>2022-06-18T14:00:50Z</vt:lpwstr>
  </property>
  <property fmtid="{D5CDD505-2E9C-101B-9397-08002B2CF9AE}" pid="14" name="MSIP_Label_37874100-6000-43b6-a204-2d77792600b9_Method">
    <vt:lpwstr>Standard</vt:lpwstr>
  </property>
  <property fmtid="{D5CDD505-2E9C-101B-9397-08002B2CF9AE}" pid="15" name="MSIP_Label_37874100-6000-43b6-a204-2d77792600b9_Name">
    <vt:lpwstr>Confidential</vt:lpwstr>
  </property>
  <property fmtid="{D5CDD505-2E9C-101B-9397-08002B2CF9AE}" pid="16" name="MSIP_Label_37874100-6000-43b6-a204-2d77792600b9_SiteId">
    <vt:lpwstr>f38a5ecd-2813-4862-b11b-ac1d563c806f</vt:lpwstr>
  </property>
  <property fmtid="{D5CDD505-2E9C-101B-9397-08002B2CF9AE}" pid="17" name="MSIP_Label_37874100-6000-43b6-a204-2d77792600b9_ActionId">
    <vt:lpwstr>f56ce693-284c-464f-b81e-dc42fec41d2d</vt:lpwstr>
  </property>
  <property fmtid="{D5CDD505-2E9C-101B-9397-08002B2CF9AE}" pid="18" name="MSIP_Label_37874100-6000-43b6-a204-2d77792600b9_ContentBits">
    <vt:lpwstr>3</vt:lpwstr>
  </property>
</Properties>
</file>